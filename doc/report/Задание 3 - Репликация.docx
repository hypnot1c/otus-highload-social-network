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E085" w14:textId="7B191696" w:rsidR="00A10484" w:rsidRDefault="00666899">
      <w:pPr>
        <w:pStyle w:val="a3"/>
      </w:pPr>
      <w:r>
        <w:t>Задание №</w:t>
      </w:r>
      <w:r w:rsidR="00994B4F">
        <w:t>3</w:t>
      </w:r>
      <w:r>
        <w:t xml:space="preserve">: </w:t>
      </w:r>
      <w:r w:rsidR="00994B4F">
        <w:t>Репликация</w:t>
      </w:r>
    </w:p>
    <w:p w14:paraId="70CE1725" w14:textId="6AACA396" w:rsidR="00855982" w:rsidRPr="00855982" w:rsidRDefault="00022426" w:rsidP="00855982">
      <w:pPr>
        <w:pStyle w:val="1"/>
      </w:pPr>
      <w:r>
        <w:t>Настройка асинхронной репликации</w:t>
      </w:r>
    </w:p>
    <w:p w14:paraId="2E88D3CD" w14:textId="2430979B" w:rsidR="00A15A77" w:rsidRDefault="00022426" w:rsidP="00666899">
      <w:r>
        <w:t>Перед запуском контейнер</w:t>
      </w:r>
      <w:r w:rsidR="001637F2">
        <w:t>ов</w:t>
      </w:r>
      <w:r>
        <w:t xml:space="preserve"> с </w:t>
      </w:r>
      <w:r>
        <w:rPr>
          <w:lang w:val="en-US"/>
        </w:rPr>
        <w:t>PostgreSQL</w:t>
      </w:r>
      <w:r w:rsidRPr="00022426">
        <w:t xml:space="preserve"> </w:t>
      </w:r>
      <w:r>
        <w:t>были подготовлены два конфигурационных файла:</w:t>
      </w:r>
    </w:p>
    <w:p w14:paraId="66842022" w14:textId="77777777" w:rsidR="00022426" w:rsidRDefault="00022426" w:rsidP="00022426">
      <w:pPr>
        <w:pStyle w:val="aff4"/>
        <w:numPr>
          <w:ilvl w:val="0"/>
          <w:numId w:val="30"/>
        </w:numPr>
      </w:pPr>
      <w:proofErr w:type="spellStart"/>
      <w:r w:rsidRPr="00022426">
        <w:t>postgresql.conf</w:t>
      </w:r>
      <w:proofErr w:type="spellEnd"/>
    </w:p>
    <w:p w14:paraId="2E2C3406" w14:textId="77777777" w:rsidR="00022426" w:rsidRDefault="00022426" w:rsidP="00022426">
      <w:pPr>
        <w:pStyle w:val="aff4"/>
        <w:numPr>
          <w:ilvl w:val="0"/>
          <w:numId w:val="30"/>
        </w:numPr>
      </w:pPr>
      <w:proofErr w:type="spellStart"/>
      <w:r w:rsidRPr="00022426">
        <w:t>pg_hba.conf</w:t>
      </w:r>
      <w:proofErr w:type="spellEnd"/>
    </w:p>
    <w:p w14:paraId="3D706694" w14:textId="77777777" w:rsidR="00022426" w:rsidRDefault="00563A2C" w:rsidP="00022426">
      <w:r>
        <w:t xml:space="preserve">В файле </w:t>
      </w:r>
      <w:proofErr w:type="spellStart"/>
      <w:r w:rsidRPr="00022426">
        <w:t>postgresql.conf</w:t>
      </w:r>
      <w:proofErr w:type="spellEnd"/>
      <w:r>
        <w:t xml:space="preserve"> включены следующие настройки:</w:t>
      </w:r>
    </w:p>
    <w:p w14:paraId="49AE8E2F" w14:textId="77777777" w:rsidR="00563A2C" w:rsidRPr="00563A2C" w:rsidRDefault="00563A2C" w:rsidP="00563A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63A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wal_level</w:t>
      </w:r>
      <w:proofErr w:type="spellEnd"/>
      <w:r w:rsidRPr="00563A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63A2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563A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replica</w:t>
      </w:r>
    </w:p>
    <w:p w14:paraId="12807DDC" w14:textId="17AF412A" w:rsidR="00563A2C" w:rsidRDefault="00563A2C" w:rsidP="00563A2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563A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max_wal_senders</w:t>
      </w:r>
      <w:proofErr w:type="spellEnd"/>
      <w:r w:rsidRPr="00563A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63A2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563A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1771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  <w:r w:rsidRPr="00563A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3A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563A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max_replication_slots</w:t>
      </w:r>
      <w:proofErr w:type="spellEnd"/>
      <w:r w:rsidRPr="00563A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63A2C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563A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="0017717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</w:t>
      </w:r>
    </w:p>
    <w:p w14:paraId="48438C1E" w14:textId="77777777" w:rsidR="00367481" w:rsidRDefault="00367481" w:rsidP="00563A2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4079B88" w14:textId="2B8BA54F" w:rsidR="00367481" w:rsidRDefault="00367481" w:rsidP="00563A2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В файл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pg</w:t>
      </w:r>
      <w:proofErr w:type="spellEnd"/>
      <w:r w:rsidRPr="0036748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hba</w:t>
      </w:r>
      <w:proofErr w:type="spellEnd"/>
      <w:r w:rsidRPr="0036748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conf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добавлена строка:</w:t>
      </w:r>
    </w:p>
    <w:p w14:paraId="3BFAAFF1" w14:textId="77777777" w:rsidR="00367481" w:rsidRDefault="00367481" w:rsidP="0036748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0B99D109" w14:textId="22D40CC5" w:rsidR="00367481" w:rsidRPr="00367481" w:rsidRDefault="00367481" w:rsidP="0036748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6748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host    </w:t>
      </w:r>
      <w:r w:rsidRPr="00367481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replication</w:t>
      </w:r>
      <w:r w:rsidRPr="0036748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</w:t>
      </w:r>
      <w:r w:rsidRPr="0036748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all</w:t>
      </w:r>
      <w:r w:rsidRPr="0036748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   172.19.0.0</w:t>
      </w:r>
      <w:r w:rsidRPr="00367481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r w:rsidRPr="0036748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16           md5</w:t>
      </w:r>
    </w:p>
    <w:p w14:paraId="7DF1C7DE" w14:textId="77777777" w:rsidR="00367481" w:rsidRPr="00367481" w:rsidRDefault="00367481" w:rsidP="00563A2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12104E24" w14:textId="2B164622" w:rsidR="00B91643" w:rsidRDefault="00B91643" w:rsidP="00FB05F1">
      <w:pPr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Данные файлы были «проброшены» в контейнер</w:t>
      </w:r>
      <w:r w:rsidR="005872F8">
        <w:rPr>
          <w:rFonts w:eastAsia="Times New Roman" w:cstheme="minorHAnsi"/>
          <w:color w:val="000000"/>
          <w:lang w:eastAsia="ru-RU"/>
        </w:rPr>
        <w:t xml:space="preserve"> мастера</w:t>
      </w:r>
      <w:r>
        <w:rPr>
          <w:rFonts w:eastAsia="Times New Roman" w:cstheme="minorHAnsi"/>
          <w:color w:val="000000"/>
          <w:lang w:eastAsia="ru-RU"/>
        </w:rPr>
        <w:t>.</w:t>
      </w:r>
    </w:p>
    <w:p w14:paraId="68C67B53" w14:textId="2E1FB931" w:rsidR="00563A2C" w:rsidRPr="00FB05F1" w:rsidRDefault="00FA3D64" w:rsidP="00FB05F1">
      <w:pPr>
        <w:rPr>
          <w:rFonts w:cstheme="minorHAnsi"/>
        </w:rPr>
      </w:pPr>
      <w:r w:rsidRPr="00FB05F1">
        <w:rPr>
          <w:rFonts w:eastAsia="Times New Roman" w:cstheme="minorHAnsi"/>
          <w:color w:val="000000"/>
          <w:lang w:eastAsia="ru-RU"/>
        </w:rPr>
        <w:t xml:space="preserve">В файл инициализации контейнера </w:t>
      </w:r>
      <w:proofErr w:type="spellStart"/>
      <w:r w:rsidRPr="00FB05F1">
        <w:rPr>
          <w:rFonts w:eastAsia="Times New Roman" w:cstheme="minorHAnsi"/>
          <w:color w:val="000000"/>
          <w:lang w:val="en-US" w:eastAsia="ru-RU"/>
        </w:rPr>
        <w:t>init</w:t>
      </w:r>
      <w:proofErr w:type="spellEnd"/>
      <w:r w:rsidRPr="00FB05F1">
        <w:rPr>
          <w:rFonts w:eastAsia="Times New Roman" w:cstheme="minorHAnsi"/>
          <w:color w:val="000000"/>
          <w:lang w:eastAsia="ru-RU"/>
        </w:rPr>
        <w:t>.</w:t>
      </w:r>
      <w:proofErr w:type="spellStart"/>
      <w:r w:rsidRPr="00FB05F1">
        <w:rPr>
          <w:rFonts w:eastAsia="Times New Roman" w:cstheme="minorHAnsi"/>
          <w:color w:val="000000"/>
          <w:lang w:val="en-US" w:eastAsia="ru-RU"/>
        </w:rPr>
        <w:t>sh</w:t>
      </w:r>
      <w:proofErr w:type="spellEnd"/>
      <w:r w:rsidRPr="00FB05F1">
        <w:rPr>
          <w:rFonts w:eastAsia="Times New Roman" w:cstheme="minorHAnsi"/>
          <w:color w:val="000000"/>
          <w:lang w:eastAsia="ru-RU"/>
        </w:rPr>
        <w:t xml:space="preserve"> добавлены скрипты</w:t>
      </w:r>
      <w:r w:rsidR="00683260">
        <w:rPr>
          <w:rFonts w:eastAsia="Times New Roman" w:cstheme="minorHAnsi"/>
          <w:color w:val="000000"/>
          <w:lang w:eastAsia="ru-RU"/>
        </w:rPr>
        <w:t xml:space="preserve"> для копирования подготовленных файлов,</w:t>
      </w:r>
      <w:r w:rsidRPr="00FB05F1">
        <w:rPr>
          <w:rFonts w:eastAsia="Times New Roman" w:cstheme="minorHAnsi"/>
          <w:lang w:eastAsia="ru-RU"/>
        </w:rPr>
        <w:t xml:space="preserve"> с</w:t>
      </w:r>
      <w:r w:rsidRPr="00FB05F1">
        <w:rPr>
          <w:rFonts w:cstheme="minorHAnsi"/>
        </w:rPr>
        <w:t>оздания пользователя для репликации и выдачи ему нужных прав:</w:t>
      </w:r>
    </w:p>
    <w:p w14:paraId="02AAA3A0" w14:textId="77777777" w:rsidR="00683260" w:rsidRPr="00683260" w:rsidRDefault="00683260" w:rsidP="0068326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cat </w:t>
      </w:r>
      <w:proofErr w:type="gramStart"/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tmp</w:t>
      </w:r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postgresql.conf </w:t>
      </w:r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  <w:proofErr w:type="gramEnd"/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r w:rsidRPr="00683260">
        <w:rPr>
          <w:rFonts w:ascii="Consolas" w:eastAsia="Times New Roman" w:hAnsi="Consolas" w:cs="Times New Roman"/>
          <w:color w:val="FF00FF"/>
          <w:sz w:val="20"/>
          <w:szCs w:val="20"/>
          <w:lang w:eastAsia="ru-RU"/>
        </w:rPr>
        <w:t>var</w:t>
      </w:r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lib</w:t>
      </w:r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postgresql</w:t>
      </w:r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data</w:t>
      </w:r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postgresql.conf </w:t>
      </w:r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proofErr w:type="spellStart"/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cat</w:t>
      </w:r>
      <w:proofErr w:type="spellEnd"/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proofErr w:type="spellStart"/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tmp</w:t>
      </w:r>
      <w:proofErr w:type="spellEnd"/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proofErr w:type="spellStart"/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pg_hba.conf</w:t>
      </w:r>
      <w:proofErr w:type="spellEnd"/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&gt;</w:t>
      </w:r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proofErr w:type="spellStart"/>
      <w:r w:rsidRPr="00683260">
        <w:rPr>
          <w:rFonts w:ascii="Consolas" w:eastAsia="Times New Roman" w:hAnsi="Consolas" w:cs="Times New Roman"/>
          <w:color w:val="FF00FF"/>
          <w:sz w:val="20"/>
          <w:szCs w:val="20"/>
          <w:lang w:eastAsia="ru-RU"/>
        </w:rPr>
        <w:t>var</w:t>
      </w:r>
      <w:proofErr w:type="spellEnd"/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proofErr w:type="spellStart"/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lib</w:t>
      </w:r>
      <w:proofErr w:type="spellEnd"/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proofErr w:type="spellStart"/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postgresql</w:t>
      </w:r>
      <w:proofErr w:type="spellEnd"/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proofErr w:type="spellStart"/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data</w:t>
      </w:r>
      <w:proofErr w:type="spellEnd"/>
      <w:r w:rsidRPr="00683260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/</w:t>
      </w:r>
      <w:proofErr w:type="spellStart"/>
      <w:r w:rsidRPr="0068326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pg_hba.conf</w:t>
      </w:r>
      <w:proofErr w:type="spellEnd"/>
    </w:p>
    <w:p w14:paraId="764B8CEC" w14:textId="77777777" w:rsidR="00FA3D64" w:rsidRPr="00683260" w:rsidRDefault="00FA3D64" w:rsidP="00FA3D64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6D42C461" w14:textId="762B7E54" w:rsidR="00FA3D64" w:rsidRPr="00FA3D64" w:rsidRDefault="00FA3D64" w:rsidP="00CF1241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psql</w:t>
      </w:r>
      <w:proofErr w:type="spellEnd"/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 ON_ERROR_STOP</w:t>
      </w:r>
      <w:r w:rsidRPr="00FA3D6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1 </w:t>
      </w:r>
      <w:r w:rsidRPr="00FA3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--username "$POSTGRES_USER" --</w:t>
      </w:r>
      <w:proofErr w:type="spellStart"/>
      <w:r w:rsidRPr="00FA3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dbname</w:t>
      </w:r>
      <w:proofErr w:type="spellEnd"/>
      <w:r w:rsidRPr="00FA3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"$POSTGRES_DB" &lt;&lt;-EOSQL </w:t>
      </w:r>
      <w:r w:rsidRPr="00FA3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br/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="00CF1241" w:rsidRPr="00CF12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CREATE ROLE replication_user WITH LOGIN PASSWORD </w:t>
      </w:r>
      <w:r w:rsidR="00CF1241" w:rsidRPr="00CF1241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'PASSWORD'</w:t>
      </w:r>
      <w:r w:rsidR="00CF1241" w:rsidRPr="00CF12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REPLICATION;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GRANT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CONNECT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DATABASE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otus_social_network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replication_user; 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EOSQL</w:t>
      </w:r>
      <w:proofErr w:type="spellEnd"/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psql</w:t>
      </w:r>
      <w:proofErr w:type="spellEnd"/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 ON_ERROR_STOP</w:t>
      </w:r>
      <w:r w:rsidRPr="00FA3D6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1 </w:t>
      </w:r>
      <w:r w:rsidRPr="00FA3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--username "$POSTGRES_USER" --</w:t>
      </w:r>
      <w:proofErr w:type="spellStart"/>
      <w:r w:rsidRPr="00FA3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dbname</w:t>
      </w:r>
      <w:proofErr w:type="spellEnd"/>
      <w:r w:rsidRPr="00FA3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"</w:t>
      </w:r>
      <w:proofErr w:type="spellStart"/>
      <w:r w:rsidRPr="00FA3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otus_social_network</w:t>
      </w:r>
      <w:proofErr w:type="spellEnd"/>
      <w:r w:rsidRPr="00FA3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" &lt;&lt;-EOSQL </w:t>
      </w:r>
      <w:r w:rsidRPr="00FA3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br/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GRANT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ALL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TABLES </w:t>
      </w:r>
      <w:r w:rsidRPr="00FA3D6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SCHEMA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replication_user; 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GRANT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ALL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SEQUENCES </w:t>
      </w:r>
      <w:r w:rsidRPr="00FA3D6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SCHEMA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replication_user; 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GRANT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USAGE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SCHEMA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replication_user</w:t>
      </w:r>
      <w:proofErr w:type="spellEnd"/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ALTER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DEFAULT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PRIVILEGES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SCHEMA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GRANT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TABLES </w:t>
      </w:r>
      <w:r w:rsidRPr="00FA3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replication_user; </w:t>
      </w:r>
      <w:r w:rsidRPr="00FA3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EOSQL</w:t>
      </w:r>
    </w:p>
    <w:p w14:paraId="67DEE16B" w14:textId="77777777" w:rsidR="00FA3D64" w:rsidRDefault="00FA3D64" w:rsidP="00FA3D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9DACE53" w14:textId="0897F09F" w:rsidR="00886B45" w:rsidRPr="00C82266" w:rsidRDefault="009E1457" w:rsidP="00FA3D64">
      <w:pPr>
        <w:spacing w:after="0" w:line="240" w:lineRule="auto"/>
        <w:rPr>
          <w:rFonts w:eastAsia="Times New Roman" w:cstheme="minorHAnsi"/>
          <w:lang w:eastAsia="ru-RU"/>
        </w:rPr>
      </w:pPr>
      <w:r w:rsidRPr="00C82266">
        <w:rPr>
          <w:rFonts w:eastAsia="Times New Roman" w:cstheme="minorHAnsi"/>
          <w:lang w:eastAsia="ru-RU"/>
        </w:rPr>
        <w:t>Так же был создан контейнер для реплики БД.</w:t>
      </w:r>
    </w:p>
    <w:p w14:paraId="5E7BD55B" w14:textId="77777777" w:rsidR="009E1457" w:rsidRPr="00C82266" w:rsidRDefault="009E1457" w:rsidP="00FA3D64">
      <w:pPr>
        <w:spacing w:after="0" w:line="240" w:lineRule="auto"/>
        <w:rPr>
          <w:rFonts w:eastAsia="Times New Roman" w:cstheme="minorHAnsi"/>
          <w:lang w:eastAsia="ru-RU"/>
        </w:rPr>
      </w:pPr>
    </w:p>
    <w:p w14:paraId="418406D9" w14:textId="6AB640A7" w:rsidR="00886B45" w:rsidRPr="00C82266" w:rsidRDefault="00886B45" w:rsidP="00FA3D64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C82266">
        <w:rPr>
          <w:rFonts w:eastAsia="Times New Roman" w:cstheme="minorHAnsi"/>
          <w:lang w:eastAsia="ru-RU"/>
        </w:rPr>
        <w:t>После запуска контейнер</w:t>
      </w:r>
      <w:r w:rsidR="009E1457" w:rsidRPr="00C82266">
        <w:rPr>
          <w:rFonts w:eastAsia="Times New Roman" w:cstheme="minorHAnsi"/>
          <w:lang w:eastAsia="ru-RU"/>
        </w:rPr>
        <w:t>ов</w:t>
      </w:r>
      <w:r w:rsidRPr="00C82266">
        <w:rPr>
          <w:rFonts w:eastAsia="Times New Roman" w:cstheme="minorHAnsi"/>
          <w:lang w:eastAsia="ru-RU"/>
        </w:rPr>
        <w:t xml:space="preserve"> </w:t>
      </w:r>
      <w:r w:rsidR="009E1457" w:rsidRPr="00C82266">
        <w:rPr>
          <w:rFonts w:eastAsia="Times New Roman" w:cstheme="minorHAnsi"/>
          <w:lang w:eastAsia="ru-RU"/>
        </w:rPr>
        <w:t>СУБД</w:t>
      </w:r>
      <w:r w:rsidRPr="00C82266">
        <w:rPr>
          <w:rFonts w:eastAsia="Times New Roman" w:cstheme="minorHAnsi"/>
          <w:lang w:eastAsia="ru-RU"/>
        </w:rPr>
        <w:t xml:space="preserve"> и приложения</w:t>
      </w:r>
      <w:r w:rsidR="009F2796" w:rsidRPr="00C82266">
        <w:rPr>
          <w:rFonts w:eastAsia="Times New Roman" w:cstheme="minorHAnsi"/>
          <w:lang w:eastAsia="ru-RU"/>
        </w:rPr>
        <w:t xml:space="preserve">, выполнена команда создания резервной </w:t>
      </w:r>
      <w:proofErr w:type="gramStart"/>
      <w:r w:rsidR="009F2796" w:rsidRPr="00C82266">
        <w:rPr>
          <w:rFonts w:eastAsia="Times New Roman" w:cstheme="minorHAnsi"/>
          <w:lang w:eastAsia="ru-RU"/>
        </w:rPr>
        <w:t>копии  узла</w:t>
      </w:r>
      <w:proofErr w:type="gramEnd"/>
      <w:r w:rsidR="009F2796" w:rsidRPr="00C82266">
        <w:rPr>
          <w:rFonts w:eastAsia="Times New Roman" w:cstheme="minorHAnsi"/>
          <w:lang w:eastAsia="ru-RU"/>
        </w:rPr>
        <w:t>:</w:t>
      </w:r>
    </w:p>
    <w:p w14:paraId="0433114D" w14:textId="77777777" w:rsidR="009E1457" w:rsidRPr="009E1457" w:rsidRDefault="009E1457" w:rsidP="009E14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72D526A8" w14:textId="763902F3" w:rsidR="009E1457" w:rsidRDefault="009E1457" w:rsidP="009E145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E14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docker </w:t>
      </w:r>
      <w:r w:rsidRPr="009E145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exec</w:t>
      </w:r>
      <w:r w:rsidRPr="009E14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E145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</w:t>
      </w:r>
      <w:r w:rsidRPr="009E14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ti postgres_db_master su postgres </w:t>
      </w:r>
      <w:r w:rsidRPr="009E145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</w:t>
      </w:r>
      <w:r w:rsidRPr="009E14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 </w:t>
      </w:r>
      <w:r w:rsidRPr="009E145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"mkdir /var/lib/postgresql/data/pgslave"</w:t>
      </w:r>
      <w:r w:rsidRPr="009E14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E14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</w:p>
    <w:p w14:paraId="2BDCC8CF" w14:textId="265054E2" w:rsidR="009E1457" w:rsidRPr="009E1457" w:rsidRDefault="009E1457" w:rsidP="009E145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14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docker </w:t>
      </w:r>
      <w:r w:rsidRPr="009E1457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exec</w:t>
      </w:r>
      <w:r w:rsidRPr="009E14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9E145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</w:t>
      </w:r>
      <w:r w:rsidRPr="009E14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ti postgres_db_master su postgres </w:t>
      </w:r>
      <w:r w:rsidRPr="009E145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</w:t>
      </w:r>
      <w:r w:rsidRPr="009E145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 </w:t>
      </w:r>
      <w:r w:rsidRPr="009E145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"pg_basebackup --username=replication_user --pgdata=/var/lib/postgresql/data/pgslave --wal-method=stream --write-recovery-conf"</w:t>
      </w:r>
    </w:p>
    <w:p w14:paraId="0D13C6DA" w14:textId="77777777" w:rsidR="009F2796" w:rsidRDefault="009F2796" w:rsidP="00FA3D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FC134E9" w14:textId="77777777" w:rsidR="00736FF3" w:rsidRDefault="00736FF3" w:rsidP="00FA3D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63F9FA" w14:textId="77777777" w:rsidR="00736FF3" w:rsidRDefault="007F3EFF" w:rsidP="00FA3D64">
      <w:pPr>
        <w:spacing w:after="0" w:line="240" w:lineRule="auto"/>
        <w:rPr>
          <w:rFonts w:eastAsia="Times New Roman" w:cstheme="minorHAnsi"/>
          <w:lang w:eastAsia="ru-RU"/>
        </w:rPr>
      </w:pPr>
      <w:r w:rsidRPr="00C82266">
        <w:rPr>
          <w:rFonts w:eastAsia="Times New Roman" w:cstheme="minorHAnsi"/>
          <w:lang w:eastAsia="ru-RU"/>
        </w:rPr>
        <w:t>После чего контейнер</w:t>
      </w:r>
      <w:r w:rsidR="0021568D" w:rsidRPr="00C82266">
        <w:rPr>
          <w:rFonts w:eastAsia="Times New Roman" w:cstheme="minorHAnsi"/>
          <w:lang w:eastAsia="ru-RU"/>
        </w:rPr>
        <w:t xml:space="preserve"> реплики</w:t>
      </w:r>
      <w:r w:rsidRPr="00C82266">
        <w:rPr>
          <w:rFonts w:eastAsia="Times New Roman" w:cstheme="minorHAnsi"/>
          <w:lang w:eastAsia="ru-RU"/>
        </w:rPr>
        <w:t xml:space="preserve"> был остановлен и файлы </w:t>
      </w:r>
      <w:proofErr w:type="spellStart"/>
      <w:r w:rsidRPr="00C82266">
        <w:rPr>
          <w:rFonts w:eastAsia="Times New Roman" w:cstheme="minorHAnsi"/>
          <w:lang w:val="en-US" w:eastAsia="ru-RU"/>
        </w:rPr>
        <w:t>pgdata</w:t>
      </w:r>
      <w:proofErr w:type="spellEnd"/>
      <w:r w:rsidRPr="00C82266">
        <w:rPr>
          <w:rFonts w:eastAsia="Times New Roman" w:cstheme="minorHAnsi"/>
          <w:lang w:eastAsia="ru-RU"/>
        </w:rPr>
        <w:t xml:space="preserve"> были заменены только что сделанным бэкапом</w:t>
      </w:r>
      <w:r w:rsidR="0021568D" w:rsidRPr="00C82266">
        <w:rPr>
          <w:rFonts w:eastAsia="Times New Roman" w:cstheme="minorHAnsi"/>
          <w:lang w:eastAsia="ru-RU"/>
        </w:rPr>
        <w:t xml:space="preserve"> и контейнер снова был запущен.</w:t>
      </w:r>
    </w:p>
    <w:p w14:paraId="1E427350" w14:textId="49DD6F6D" w:rsidR="00A316B0" w:rsidRDefault="00A316B0" w:rsidP="00FA3D64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В файле </w:t>
      </w:r>
      <w:proofErr w:type="spellStart"/>
      <w:proofErr w:type="gramStart"/>
      <w:r w:rsidRPr="00A316B0">
        <w:rPr>
          <w:rFonts w:eastAsia="Times New Roman" w:cstheme="minorHAnsi"/>
          <w:lang w:eastAsia="ru-RU"/>
        </w:rPr>
        <w:t>postgresql.auto</w:t>
      </w:r>
      <w:proofErr w:type="gramEnd"/>
      <w:r w:rsidRPr="00A316B0">
        <w:rPr>
          <w:rFonts w:eastAsia="Times New Roman" w:cstheme="minorHAnsi"/>
          <w:lang w:eastAsia="ru-RU"/>
        </w:rPr>
        <w:t>.conf</w:t>
      </w:r>
      <w:proofErr w:type="spellEnd"/>
      <w:r>
        <w:rPr>
          <w:rFonts w:eastAsia="Times New Roman" w:cstheme="minorHAnsi"/>
          <w:lang w:eastAsia="ru-RU"/>
        </w:rPr>
        <w:t xml:space="preserve"> были обновлены настройки подключения к мастеру:</w:t>
      </w:r>
    </w:p>
    <w:p w14:paraId="1EE37830" w14:textId="77777777" w:rsidR="00A316B0" w:rsidRDefault="00A316B0" w:rsidP="00A316B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3C1A5DE" w14:textId="69068525" w:rsidR="00A316B0" w:rsidRPr="00A316B0" w:rsidRDefault="00A316B0" w:rsidP="00A316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31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primary_conninfo = </w:t>
      </w:r>
      <w:r w:rsidRPr="00A316B0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'user=replication_user host=postgres_db_master port=5432 password=PASSWORD application_name=walreceiver channel_binding=prefer sslmode=prefer sslcompression=0 sslsni=1 ssl_min_protocol_version=TLSv1.2 gssencmode=prefer krbsrvname=postgres target_session_attrs=any'</w:t>
      </w:r>
    </w:p>
    <w:p w14:paraId="12D76781" w14:textId="77777777" w:rsidR="00A316B0" w:rsidRPr="00A316B0" w:rsidRDefault="00A316B0" w:rsidP="00FA3D64">
      <w:pPr>
        <w:spacing w:after="0" w:line="240" w:lineRule="auto"/>
        <w:rPr>
          <w:rFonts w:eastAsia="Times New Roman" w:cstheme="minorHAnsi"/>
          <w:lang w:val="en-US" w:eastAsia="ru-RU"/>
        </w:rPr>
      </w:pPr>
    </w:p>
    <w:p w14:paraId="7BD7FDE8" w14:textId="77777777" w:rsidR="00A34DE6" w:rsidRPr="00A316B0" w:rsidRDefault="00A34DE6" w:rsidP="00FA3D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0C8AFA2" w14:textId="5A21EF52" w:rsidR="00C443E8" w:rsidRPr="00A316B0" w:rsidRDefault="00C443E8" w:rsidP="00FA3D6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  <w:sectPr w:rsidR="00C443E8" w:rsidRPr="00A316B0" w:rsidSect="00855982"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6A9787BA" w14:textId="7D1C4B5C" w:rsidR="00A4040B" w:rsidRDefault="006A2278" w:rsidP="00A15A77">
      <w:pPr>
        <w:pStyle w:val="1"/>
      </w:pPr>
      <w:r>
        <w:lastRenderedPageBreak/>
        <w:t>Переключение запросов с мастера на реплику</w:t>
      </w:r>
    </w:p>
    <w:p w14:paraId="076D25EC" w14:textId="6F36DF86" w:rsidR="00B062B6" w:rsidRDefault="00B062B6" w:rsidP="00B062B6">
      <w:r>
        <w:t>В код приложения были внесены необходимые изменения для переключения запросов</w:t>
      </w:r>
      <w:r w:rsidRPr="00B062B6">
        <w:t xml:space="preserve"> </w:t>
      </w:r>
      <w:hyperlink r:id="rId11" w:anchor="L129" w:tgtFrame="_blank" w:tooltip="/user/get/{id}" w:history="1">
        <w:r w:rsidRPr="00B062B6">
          <w:rPr>
            <w:color w:val="0000FF"/>
            <w:u w:val="single"/>
          </w:rPr>
          <w:t>/</w:t>
        </w:r>
        <w:proofErr w:type="spellStart"/>
        <w:r w:rsidRPr="00B062B6">
          <w:rPr>
            <w:color w:val="0000FF"/>
            <w:u w:val="single"/>
          </w:rPr>
          <w:t>user</w:t>
        </w:r>
        <w:proofErr w:type="spellEnd"/>
        <w:r w:rsidRPr="00B062B6">
          <w:rPr>
            <w:color w:val="0000FF"/>
            <w:u w:val="single"/>
          </w:rPr>
          <w:t>/</w:t>
        </w:r>
        <w:proofErr w:type="spellStart"/>
        <w:r w:rsidRPr="00B062B6">
          <w:rPr>
            <w:color w:val="0000FF"/>
            <w:u w:val="single"/>
          </w:rPr>
          <w:t>get</w:t>
        </w:r>
        <w:proofErr w:type="spellEnd"/>
        <w:r w:rsidRPr="00B062B6">
          <w:rPr>
            <w:color w:val="0000FF"/>
            <w:u w:val="single"/>
          </w:rPr>
          <w:t>/{</w:t>
        </w:r>
        <w:proofErr w:type="spellStart"/>
        <w:r w:rsidRPr="00B062B6">
          <w:rPr>
            <w:color w:val="0000FF"/>
            <w:u w:val="single"/>
          </w:rPr>
          <w:t>id</w:t>
        </w:r>
        <w:proofErr w:type="spellEnd"/>
        <w:r w:rsidRPr="00B062B6">
          <w:rPr>
            <w:color w:val="0000FF"/>
            <w:u w:val="single"/>
          </w:rPr>
          <w:t>}</w:t>
        </w:r>
      </w:hyperlink>
      <w:r w:rsidRPr="00B062B6">
        <w:t xml:space="preserve"> и </w:t>
      </w:r>
      <w:hyperlink r:id="rId12" w:anchor="L165" w:tgtFrame="_blank" w:tooltip="/user/search" w:history="1">
        <w:r w:rsidRPr="00B062B6">
          <w:rPr>
            <w:color w:val="0000FF"/>
            <w:u w:val="single"/>
          </w:rPr>
          <w:t>/</w:t>
        </w:r>
        <w:proofErr w:type="spellStart"/>
        <w:r w:rsidRPr="00B062B6">
          <w:rPr>
            <w:color w:val="0000FF"/>
            <w:u w:val="single"/>
          </w:rPr>
          <w:t>user</w:t>
        </w:r>
        <w:proofErr w:type="spellEnd"/>
        <w:r w:rsidRPr="00B062B6">
          <w:rPr>
            <w:color w:val="0000FF"/>
            <w:u w:val="single"/>
          </w:rPr>
          <w:t>/</w:t>
        </w:r>
        <w:proofErr w:type="spellStart"/>
        <w:r w:rsidRPr="00B062B6">
          <w:rPr>
            <w:color w:val="0000FF"/>
            <w:u w:val="single"/>
          </w:rPr>
          <w:t>search</w:t>
        </w:r>
        <w:proofErr w:type="spellEnd"/>
      </w:hyperlink>
      <w:r>
        <w:t xml:space="preserve"> на реплику</w:t>
      </w:r>
      <w:r w:rsidR="00CE75AA">
        <w:t xml:space="preserve"> и проведены необходимые тесты.</w:t>
      </w:r>
    </w:p>
    <w:p w14:paraId="3383F8B0" w14:textId="6ADE2DE5" w:rsidR="006916D0" w:rsidRDefault="00340CB2" w:rsidP="00B062B6">
      <w:r w:rsidRPr="00340CB2">
        <w:rPr>
          <w:noProof/>
        </w:rPr>
        <w:drawing>
          <wp:inline distT="0" distB="0" distL="0" distR="0" wp14:anchorId="6893A2C0" wp14:editId="40C7A5B9">
            <wp:extent cx="5732145" cy="3540760"/>
            <wp:effectExtent l="0" t="0" r="1905" b="2540"/>
            <wp:docPr id="227037298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37298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A3FF" w14:textId="4FC4D95D" w:rsidR="00340CB2" w:rsidRPr="0017717D" w:rsidRDefault="00340CB2" w:rsidP="00340CB2">
      <w:pPr>
        <w:jc w:val="center"/>
      </w:pPr>
      <w:r>
        <w:t xml:space="preserve">Рис1. Нагрузка на мастер до переключения приложения на реплику при 1000 потоках на </w:t>
      </w:r>
      <w:r w:rsidRPr="00340CB2">
        <w:t>/</w:t>
      </w:r>
      <w:r>
        <w:rPr>
          <w:lang w:val="en-US"/>
        </w:rPr>
        <w:t>user</w:t>
      </w:r>
      <w:r w:rsidRPr="00340CB2">
        <w:t>/</w:t>
      </w:r>
      <w:r>
        <w:rPr>
          <w:lang w:val="en-US"/>
        </w:rPr>
        <w:t>search</w:t>
      </w:r>
    </w:p>
    <w:p w14:paraId="4845E581" w14:textId="77777777" w:rsidR="006B32AE" w:rsidRPr="0017717D" w:rsidRDefault="006B32AE" w:rsidP="006B32AE"/>
    <w:p w14:paraId="729D9972" w14:textId="0368B379" w:rsidR="00CE1161" w:rsidRDefault="00CE1161" w:rsidP="006B32AE">
      <w:pPr>
        <w:rPr>
          <w:lang w:val="en-US"/>
        </w:rPr>
      </w:pPr>
      <w:r w:rsidRPr="00CE1161">
        <w:rPr>
          <w:noProof/>
          <w:lang w:val="en-US"/>
        </w:rPr>
        <w:lastRenderedPageBreak/>
        <w:drawing>
          <wp:inline distT="0" distB="0" distL="0" distR="0" wp14:anchorId="62B9EBB7" wp14:editId="774D8D97">
            <wp:extent cx="5732145" cy="3526790"/>
            <wp:effectExtent l="0" t="0" r="1905" b="0"/>
            <wp:docPr id="1404840095" name="Рисунок 1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40095" name="Рисунок 1" descr="Изображение выглядит как снимок экрана, текст,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3D82" w14:textId="1ECE4E4B" w:rsidR="006B32AE" w:rsidRPr="0017717D" w:rsidRDefault="00CE1161" w:rsidP="00340CB2">
      <w:pPr>
        <w:jc w:val="center"/>
      </w:pPr>
      <w:r>
        <w:t>Рис.2 Нагрузка на мастер после переключения приложения на реплику</w:t>
      </w:r>
      <w:r w:rsidR="007E538D">
        <w:t xml:space="preserve"> при 1000 потоках на </w:t>
      </w:r>
      <w:r w:rsidR="007E538D" w:rsidRPr="00340CB2">
        <w:t>/</w:t>
      </w:r>
      <w:r w:rsidR="007E538D">
        <w:rPr>
          <w:lang w:val="en-US"/>
        </w:rPr>
        <w:t>user</w:t>
      </w:r>
      <w:r w:rsidR="007E538D" w:rsidRPr="00340CB2">
        <w:t>/</w:t>
      </w:r>
      <w:r w:rsidR="007E538D">
        <w:rPr>
          <w:lang w:val="en-US"/>
        </w:rPr>
        <w:t>search</w:t>
      </w:r>
    </w:p>
    <w:p w14:paraId="3A4E8094" w14:textId="77777777" w:rsidR="00862FA3" w:rsidRDefault="00862FA3" w:rsidP="00340CB2">
      <w:pPr>
        <w:jc w:val="center"/>
      </w:pPr>
    </w:p>
    <w:p w14:paraId="6659F192" w14:textId="22A1FD86" w:rsidR="00CE1161" w:rsidRDefault="00CE1161" w:rsidP="00340CB2">
      <w:pPr>
        <w:jc w:val="center"/>
      </w:pPr>
      <w:r w:rsidRPr="00CE1161">
        <w:rPr>
          <w:noProof/>
        </w:rPr>
        <w:drawing>
          <wp:inline distT="0" distB="0" distL="0" distR="0" wp14:anchorId="3B87B341" wp14:editId="04FA96B1">
            <wp:extent cx="5732145" cy="3486150"/>
            <wp:effectExtent l="0" t="0" r="1905" b="0"/>
            <wp:docPr id="394145758" name="Рисунок 1" descr="Изображение выглядит как снимок экрана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45758" name="Рисунок 1" descr="Изображение выглядит как снимок экрана, текст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D97B" w14:textId="5C3B2141" w:rsidR="00DF0FF7" w:rsidRDefault="00CE1161" w:rsidP="00340CB2">
      <w:pPr>
        <w:jc w:val="center"/>
        <w:rPr>
          <w:lang w:val="en-US"/>
        </w:rPr>
      </w:pPr>
      <w:r>
        <w:t>Рис.3 Нагрузка на реплику после переключения приложения на реплику</w:t>
      </w:r>
      <w:r w:rsidR="007E538D">
        <w:t xml:space="preserve"> при 1000 потоках на </w:t>
      </w:r>
      <w:r w:rsidR="007E538D" w:rsidRPr="00340CB2">
        <w:t>/</w:t>
      </w:r>
      <w:r w:rsidR="007E538D">
        <w:rPr>
          <w:lang w:val="en-US"/>
        </w:rPr>
        <w:t>user</w:t>
      </w:r>
      <w:r w:rsidR="007E538D" w:rsidRPr="00340CB2">
        <w:t>/</w:t>
      </w:r>
      <w:r w:rsidR="007E538D">
        <w:rPr>
          <w:lang w:val="en-US"/>
        </w:rPr>
        <w:t>search</w:t>
      </w:r>
    </w:p>
    <w:p w14:paraId="6377A921" w14:textId="77777777" w:rsidR="00DF0FF7" w:rsidRDefault="00DF0FF7">
      <w:pPr>
        <w:rPr>
          <w:lang w:val="en-US"/>
        </w:rPr>
      </w:pPr>
      <w:r>
        <w:rPr>
          <w:lang w:val="en-US"/>
        </w:rPr>
        <w:br w:type="page"/>
      </w:r>
    </w:p>
    <w:p w14:paraId="592E31D8" w14:textId="06186EC1" w:rsidR="00CE1161" w:rsidRDefault="00DF0FF7" w:rsidP="00DF0FF7">
      <w:pPr>
        <w:pStyle w:val="1"/>
      </w:pPr>
      <w:r>
        <w:lastRenderedPageBreak/>
        <w:t xml:space="preserve">Настройка второго </w:t>
      </w:r>
      <w:r w:rsidR="00946FE9">
        <w:rPr>
          <w:lang w:val="en-US"/>
        </w:rPr>
        <w:t>slave</w:t>
      </w:r>
      <w:r>
        <w:t xml:space="preserve"> синхронной репликации</w:t>
      </w:r>
    </w:p>
    <w:p w14:paraId="7FF827ED" w14:textId="18A0DB22" w:rsidR="00A316B0" w:rsidRDefault="00A316B0" w:rsidP="00A316B0">
      <w:r>
        <w:rPr>
          <w:lang w:val="en-US"/>
        </w:rPr>
        <w:t>Slave</w:t>
      </w:r>
      <w:r w:rsidRPr="008B5C37">
        <w:t xml:space="preserve"> </w:t>
      </w:r>
      <w:r>
        <w:t>для синхронной репликации</w:t>
      </w:r>
      <w:r w:rsidR="008B5C37">
        <w:t xml:space="preserve"> создавался аналогично с первым</w:t>
      </w:r>
      <w:r w:rsidR="00D14B91">
        <w:t>, кроме:</w:t>
      </w:r>
    </w:p>
    <w:p w14:paraId="141ECD67" w14:textId="0B69B12F" w:rsidR="00D14B91" w:rsidRDefault="00D14B91" w:rsidP="00A316B0">
      <w:r>
        <w:t xml:space="preserve">В файле </w:t>
      </w:r>
      <w:proofErr w:type="spellStart"/>
      <w:r w:rsidRPr="00D14B91">
        <w:t>postgresql.conf</w:t>
      </w:r>
      <w:proofErr w:type="spellEnd"/>
      <w:r w:rsidRPr="00D14B91">
        <w:t xml:space="preserve"> </w:t>
      </w:r>
      <w:r w:rsidR="00741684">
        <w:t xml:space="preserve">мастера </w:t>
      </w:r>
      <w:r>
        <w:t>была сделана настройка:</w:t>
      </w:r>
    </w:p>
    <w:p w14:paraId="40EF5051" w14:textId="77777777" w:rsidR="00CB5596" w:rsidRPr="00CB5596" w:rsidRDefault="00CB5596" w:rsidP="00CB559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B559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synchronous_commit</w:t>
      </w:r>
      <w:proofErr w:type="spellEnd"/>
      <w:r w:rsidRPr="00CB559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on</w:t>
      </w:r>
    </w:p>
    <w:p w14:paraId="6D5D7363" w14:textId="1AC7995F" w:rsidR="00741684" w:rsidRPr="00741684" w:rsidRDefault="00741684" w:rsidP="0074168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4168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synchronous_standby_names = </w:t>
      </w:r>
      <w:r w:rsidRPr="00741684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'FIRST 1 (walreceiversync, walreceiver)'</w:t>
      </w:r>
    </w:p>
    <w:p w14:paraId="2B6F25F6" w14:textId="77777777" w:rsidR="00D14B91" w:rsidRPr="00741684" w:rsidRDefault="00D14B91" w:rsidP="00A316B0">
      <w:pPr>
        <w:rPr>
          <w:lang w:val="en-US"/>
        </w:rPr>
      </w:pPr>
    </w:p>
    <w:p w14:paraId="279E92B9" w14:textId="77777777" w:rsidR="00D14B91" w:rsidRDefault="00D14B91" w:rsidP="00D14B91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В файле </w:t>
      </w:r>
      <w:proofErr w:type="spellStart"/>
      <w:proofErr w:type="gramStart"/>
      <w:r w:rsidRPr="00A316B0">
        <w:rPr>
          <w:rFonts w:eastAsia="Times New Roman" w:cstheme="minorHAnsi"/>
          <w:lang w:eastAsia="ru-RU"/>
        </w:rPr>
        <w:t>postgresql.auto</w:t>
      </w:r>
      <w:proofErr w:type="gramEnd"/>
      <w:r w:rsidRPr="00A316B0">
        <w:rPr>
          <w:rFonts w:eastAsia="Times New Roman" w:cstheme="minorHAnsi"/>
          <w:lang w:eastAsia="ru-RU"/>
        </w:rPr>
        <w:t>.conf</w:t>
      </w:r>
      <w:proofErr w:type="spellEnd"/>
      <w:r>
        <w:rPr>
          <w:rFonts w:eastAsia="Times New Roman" w:cstheme="minorHAnsi"/>
          <w:lang w:eastAsia="ru-RU"/>
        </w:rPr>
        <w:t xml:space="preserve"> были обновлены настройки подключения к мастеру:</w:t>
      </w:r>
    </w:p>
    <w:p w14:paraId="096F9A0D" w14:textId="77777777" w:rsidR="00D14B91" w:rsidRPr="00D14B91" w:rsidRDefault="00D14B91" w:rsidP="00D14B9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1975AC35" w14:textId="2B6BBEB0" w:rsidR="00683A8C" w:rsidRDefault="00D14B91" w:rsidP="00D14B91">
      <w:pPr>
        <w:spacing w:after="0" w:line="240" w:lineRule="auto"/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</w:pPr>
      <w:r w:rsidRPr="00A316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primary_conninfo = </w:t>
      </w:r>
      <w:r w:rsidRPr="00A316B0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'user=replication_user host=postgres_db_master port=5432 password=PASSWORD application_name=walreceiver</w:t>
      </w:r>
      <w:r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sync</w:t>
      </w:r>
      <w:r w:rsidRPr="00A316B0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 channel_binding=prefer sslmode=prefer sslcompression=0 sslsni=1 ssl_min_protocol_version=TLSv1.2 gssencmode=prefer krbsrvname=postgres target_session_attrs=any'</w:t>
      </w:r>
    </w:p>
    <w:p w14:paraId="5F7F1FEE" w14:textId="77777777" w:rsidR="00683A8C" w:rsidRDefault="00683A8C">
      <w:pPr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br w:type="page"/>
      </w:r>
    </w:p>
    <w:p w14:paraId="2C53F1B0" w14:textId="7506CF51" w:rsidR="00D14B91" w:rsidRPr="00683A8C" w:rsidRDefault="00683A8C" w:rsidP="00683A8C">
      <w:pPr>
        <w:pStyle w:val="1"/>
        <w:rPr>
          <w:lang w:eastAsia="ru-RU"/>
        </w:rPr>
      </w:pPr>
      <w:r>
        <w:rPr>
          <w:lang w:eastAsia="ru-RU"/>
        </w:rPr>
        <w:lastRenderedPageBreak/>
        <w:t>Нагрузка на запись</w:t>
      </w:r>
    </w:p>
    <w:p w14:paraId="34F40D56" w14:textId="3C215F60" w:rsidR="00D14B91" w:rsidRDefault="00683A8C" w:rsidP="00D14B91">
      <w:r>
        <w:t xml:space="preserve">Нагрузка на запись создавал путем запуска скрипта в </w:t>
      </w:r>
      <w:proofErr w:type="spellStart"/>
      <w:r>
        <w:rPr>
          <w:lang w:val="en-US"/>
        </w:rPr>
        <w:t>LinqPad</w:t>
      </w:r>
      <w:proofErr w:type="spellEnd"/>
      <w:r w:rsidRPr="00683A8C">
        <w:t xml:space="preserve"> </w:t>
      </w:r>
      <w:r>
        <w:t>в 2 потока</w:t>
      </w:r>
      <w:r w:rsidRPr="00683A8C">
        <w:t>:</w:t>
      </w:r>
    </w:p>
    <w:p w14:paraId="2CF02F31" w14:textId="421A36A5" w:rsidR="00683A8C" w:rsidRDefault="00683A8C" w:rsidP="00683A8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83A8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Main()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{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683A8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countBefore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User.Count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();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proofErr w:type="spellStart"/>
      <w:r w:rsidRPr="00683A8C">
        <w:rPr>
          <w:rFonts w:ascii="Consolas" w:eastAsia="Times New Roman" w:hAnsi="Consolas" w:cs="Times New Roman"/>
          <w:color w:val="2D91AF"/>
          <w:sz w:val="20"/>
          <w:szCs w:val="20"/>
          <w:lang w:val="en-US" w:eastAsia="ru-RU"/>
        </w:rPr>
        <w:t>Console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.WriteLine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$"Row count before 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countBefore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"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 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683A8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testCount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683A8C">
        <w:rPr>
          <w:rFonts w:ascii="Consolas" w:eastAsia="Times New Roman" w:hAnsi="Consolas" w:cs="Times New Roman"/>
          <w:color w:val="C81EFA"/>
          <w:sz w:val="20"/>
          <w:szCs w:val="20"/>
          <w:lang w:val="en-US" w:eastAsia="ru-RU"/>
        </w:rPr>
        <w:t>10000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683A8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683A8C">
        <w:rPr>
          <w:rFonts w:ascii="Consolas" w:eastAsia="Times New Roman" w:hAnsi="Consolas" w:cs="Times New Roman"/>
          <w:color w:val="C81EFA"/>
          <w:sz w:val="20"/>
          <w:szCs w:val="20"/>
          <w:lang w:val="en-US" w:eastAsia="ru-RU"/>
        </w:rPr>
        <w:t>1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r w:rsidRPr="00683A8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(;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&lt;=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testCount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++)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 {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</w:t>
      </w:r>
      <w:r w:rsidRPr="00683A8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user = </w:t>
      </w:r>
      <w:r w:rsidRPr="00683A8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83A8C">
        <w:rPr>
          <w:rFonts w:ascii="Consolas" w:eastAsia="Times New Roman" w:hAnsi="Consolas" w:cs="Times New Roman"/>
          <w:color w:val="2D91AF"/>
          <w:sz w:val="20"/>
          <w:szCs w:val="20"/>
          <w:lang w:val="en-US" w:eastAsia="ru-RU"/>
        </w:rPr>
        <w:t>User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     {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PublicId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System.</w:t>
      </w:r>
      <w:r w:rsidRPr="00683A8C">
        <w:rPr>
          <w:rFonts w:ascii="Consolas" w:eastAsia="Times New Roman" w:hAnsi="Consolas" w:cs="Times New Roman"/>
          <w:color w:val="2D91AF"/>
          <w:sz w:val="20"/>
          <w:szCs w:val="20"/>
          <w:lang w:val="en-US" w:eastAsia="ru-RU"/>
        </w:rPr>
        <w:t>Guid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.NewGuid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(),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Firstname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"John"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Secondname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$"Doe 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"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BirthDate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683A8C">
        <w:rPr>
          <w:rFonts w:ascii="Consolas" w:eastAsia="Times New Roman" w:hAnsi="Consolas" w:cs="Times New Roman"/>
          <w:color w:val="2D91AF"/>
          <w:sz w:val="20"/>
          <w:szCs w:val="20"/>
          <w:lang w:val="en-US" w:eastAsia="ru-RU"/>
        </w:rPr>
        <w:t>DateOnly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.FromDateTime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83A8C">
        <w:rPr>
          <w:rFonts w:ascii="Consolas" w:eastAsia="Times New Roman" w:hAnsi="Consolas" w:cs="Times New Roman"/>
          <w:color w:val="2D91AF"/>
          <w:sz w:val="20"/>
          <w:szCs w:val="20"/>
          <w:lang w:val="en-US" w:eastAsia="ru-RU"/>
        </w:rPr>
        <w:t>DateTime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.Now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),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City = </w:t>
      </w:r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"SimCity"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Biography = </w:t>
      </w:r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"Fake"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PasswordHash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"</w:t>
      </w:r>
      <w:proofErr w:type="spellStart"/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fake_hash</w:t>
      </w:r>
      <w:proofErr w:type="spellEnd"/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"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     };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</w:t>
      </w:r>
      <w:r w:rsidRPr="00683A8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     {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User.Add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(user);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SaveChanges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();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         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</w:t>
      </w:r>
      <w:proofErr w:type="spellStart"/>
      <w:r w:rsidRPr="00683A8C">
        <w:rPr>
          <w:rFonts w:ascii="Consolas" w:eastAsia="Times New Roman" w:hAnsi="Consolas" w:cs="Times New Roman"/>
          <w:color w:val="2D91AF"/>
          <w:sz w:val="20"/>
          <w:szCs w:val="20"/>
          <w:lang w:val="en-US" w:eastAsia="ru-RU"/>
        </w:rPr>
        <w:t>Console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.WriteLine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$"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 saved"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     }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</w:t>
      </w:r>
      <w:r w:rsidRPr="00683A8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683A8C">
        <w:rPr>
          <w:rFonts w:ascii="Consolas" w:eastAsia="Times New Roman" w:hAnsi="Consolas" w:cs="Times New Roman"/>
          <w:color w:val="2D91AF"/>
          <w:sz w:val="20"/>
          <w:szCs w:val="20"/>
          <w:lang w:val="en-US" w:eastAsia="ru-RU"/>
        </w:rPr>
        <w:t>Exception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ex)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     {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</w:t>
      </w:r>
      <w:proofErr w:type="spellStart"/>
      <w:r w:rsidRPr="00683A8C">
        <w:rPr>
          <w:rFonts w:ascii="Consolas" w:eastAsia="Times New Roman" w:hAnsi="Consolas" w:cs="Times New Roman"/>
          <w:color w:val="2D91AF"/>
          <w:sz w:val="20"/>
          <w:szCs w:val="20"/>
          <w:lang w:val="en-US" w:eastAsia="ru-RU"/>
        </w:rPr>
        <w:t>Console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.WriteLine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ex.Message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</w:t>
      </w:r>
      <w:r w:rsidRPr="00683A8C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     }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 }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 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    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</w:t>
      </w:r>
      <w:proofErr w:type="spellStart"/>
      <w:r w:rsidRPr="00683A8C">
        <w:rPr>
          <w:rFonts w:ascii="Consolas" w:eastAsia="Times New Roman" w:hAnsi="Consolas" w:cs="Times New Roman"/>
          <w:color w:val="2D91AF"/>
          <w:sz w:val="20"/>
          <w:szCs w:val="20"/>
          <w:lang w:val="en-US" w:eastAsia="ru-RU"/>
        </w:rPr>
        <w:t>Console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.WriteLine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$"Max row count after 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countBefore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  <w:r w:rsidRPr="00683A8C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"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 xml:space="preserve">} </w:t>
      </w: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</w:p>
    <w:p w14:paraId="138354F2" w14:textId="6173BF76" w:rsidR="00683A8C" w:rsidRDefault="00683A8C" w:rsidP="00683A8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Через некоторое время после запуска контейнер мастера был «убит»:</w:t>
      </w:r>
    </w:p>
    <w:p w14:paraId="6263255A" w14:textId="77777777" w:rsidR="00683A8C" w:rsidRDefault="00683A8C" w:rsidP="00683A8C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2996C3D" w14:textId="3E9E850D" w:rsidR="00683A8C" w:rsidRPr="00683A8C" w:rsidRDefault="00683A8C" w:rsidP="00683A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docker kill --signal=SIGKILL </w:t>
      </w:r>
      <w:proofErr w:type="spellStart"/>
      <w:r w:rsidRPr="00683A8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postgres_db_master</w:t>
      </w:r>
      <w:proofErr w:type="spellEnd"/>
    </w:p>
    <w:p w14:paraId="77F9DD69" w14:textId="77777777" w:rsidR="00683A8C" w:rsidRPr="00683A8C" w:rsidRDefault="00683A8C" w:rsidP="00683A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00A480" w14:textId="0BF3F042" w:rsidR="00A83B2C" w:rsidRDefault="001F70A5" w:rsidP="00D14B91">
      <w:r>
        <w:t xml:space="preserve">При проверке </w:t>
      </w:r>
      <w:proofErr w:type="gramStart"/>
      <w:r>
        <w:t>выяснилось</w:t>
      </w:r>
      <w:proofErr w:type="gramEnd"/>
      <w:r>
        <w:t xml:space="preserve"> что в реплики все данные сохранились без потерь.</w:t>
      </w:r>
    </w:p>
    <w:p w14:paraId="2854C5E1" w14:textId="77777777" w:rsidR="00A83B2C" w:rsidRDefault="00A83B2C">
      <w:r>
        <w:br w:type="page"/>
      </w:r>
    </w:p>
    <w:p w14:paraId="3316C798" w14:textId="703FD704" w:rsidR="00683A8C" w:rsidRDefault="00A83B2C" w:rsidP="00A83B2C">
      <w:pPr>
        <w:pStyle w:val="1"/>
      </w:pPr>
      <w:r>
        <w:rPr>
          <w:lang w:val="en-US"/>
        </w:rPr>
        <w:lastRenderedPageBreak/>
        <w:t xml:space="preserve">Promote </w:t>
      </w:r>
      <w:r>
        <w:t xml:space="preserve">одной из </w:t>
      </w:r>
      <w:proofErr w:type="gramStart"/>
      <w:r>
        <w:t>реплик</w:t>
      </w:r>
      <w:proofErr w:type="gramEnd"/>
    </w:p>
    <w:p w14:paraId="1C043844" w14:textId="37B5CD20" w:rsidR="00A83B2C" w:rsidRDefault="0053468F" w:rsidP="00A83B2C">
      <w:r>
        <w:t>Подключился к синхронной реплике:</w:t>
      </w:r>
    </w:p>
    <w:p w14:paraId="781F6CC5" w14:textId="60131C46" w:rsidR="0053468F" w:rsidRDefault="0053468F" w:rsidP="00A83B2C">
      <w:pPr>
        <w:rPr>
          <w:lang w:val="en-US"/>
        </w:rPr>
      </w:pPr>
      <w:r w:rsidRPr="0053468F">
        <w:rPr>
          <w:lang w:val="en-US"/>
        </w:rPr>
        <w:t xml:space="preserve">docker exec -it postgres_db_slave_2 </w:t>
      </w:r>
      <w:proofErr w:type="spellStart"/>
      <w:r w:rsidRPr="0053468F">
        <w:rPr>
          <w:lang w:val="en-US"/>
        </w:rPr>
        <w:t>su</w:t>
      </w:r>
      <w:proofErr w:type="spellEnd"/>
      <w:r w:rsidRPr="0053468F">
        <w:rPr>
          <w:lang w:val="en-US"/>
        </w:rPr>
        <w:t xml:space="preserve"> - </w:t>
      </w:r>
      <w:proofErr w:type="spellStart"/>
      <w:r w:rsidRPr="0053468F">
        <w:rPr>
          <w:lang w:val="en-US"/>
        </w:rPr>
        <w:t>postgres</w:t>
      </w:r>
      <w:proofErr w:type="spellEnd"/>
      <w:r w:rsidRPr="0053468F">
        <w:rPr>
          <w:lang w:val="en-US"/>
        </w:rPr>
        <w:t xml:space="preserve"> -c </w:t>
      </w:r>
      <w:proofErr w:type="spellStart"/>
      <w:r w:rsidRPr="0053468F">
        <w:rPr>
          <w:lang w:val="en-US"/>
        </w:rPr>
        <w:t>psql</w:t>
      </w:r>
      <w:proofErr w:type="spellEnd"/>
    </w:p>
    <w:p w14:paraId="5D5BA3DC" w14:textId="3B8CD740" w:rsidR="0053468F" w:rsidRDefault="0053468F" w:rsidP="00A83B2C">
      <w:r>
        <w:t>И выполнил команду:</w:t>
      </w:r>
    </w:p>
    <w:p w14:paraId="6E35CA0A" w14:textId="339FD314" w:rsidR="0053468F" w:rsidRDefault="0053468F" w:rsidP="00A83B2C">
      <w:proofErr w:type="spellStart"/>
      <w:r w:rsidRPr="0053468F">
        <w:t>select</w:t>
      </w:r>
      <w:proofErr w:type="spellEnd"/>
      <w:r w:rsidRPr="0053468F">
        <w:t xml:space="preserve"> * </w:t>
      </w:r>
      <w:proofErr w:type="spellStart"/>
      <w:r w:rsidRPr="0053468F">
        <w:t>from</w:t>
      </w:r>
      <w:proofErr w:type="spellEnd"/>
      <w:r w:rsidRPr="0053468F">
        <w:t xml:space="preserve"> </w:t>
      </w:r>
      <w:proofErr w:type="spellStart"/>
      <w:r w:rsidRPr="0053468F">
        <w:t>pg_</w:t>
      </w:r>
      <w:proofErr w:type="gramStart"/>
      <w:r w:rsidRPr="0053468F">
        <w:t>promote</w:t>
      </w:r>
      <w:proofErr w:type="spellEnd"/>
      <w:r w:rsidRPr="0053468F">
        <w:t>(</w:t>
      </w:r>
      <w:proofErr w:type="gramEnd"/>
      <w:r w:rsidRPr="0053468F">
        <w:t>);</w:t>
      </w:r>
    </w:p>
    <w:p w14:paraId="38A9977E" w14:textId="497FA1A4" w:rsidR="009D32CE" w:rsidRDefault="009D32CE" w:rsidP="00A83B2C">
      <w:r>
        <w:t xml:space="preserve">После изменил в файле </w:t>
      </w:r>
      <w:proofErr w:type="spellStart"/>
      <w:r w:rsidRPr="00D14B91">
        <w:t>postgresql.conf</w:t>
      </w:r>
      <w:proofErr w:type="spellEnd"/>
      <w:r>
        <w:t xml:space="preserve"> параметры:</w:t>
      </w:r>
    </w:p>
    <w:p w14:paraId="71327387" w14:textId="0F8BDF89" w:rsidR="009D32CE" w:rsidRPr="009D32CE" w:rsidRDefault="009D32CE" w:rsidP="009D32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D32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synchronous_commit</w:t>
      </w:r>
      <w:proofErr w:type="spellEnd"/>
      <w:r w:rsidRPr="009D32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= on </w:t>
      </w:r>
      <w:r w:rsidRPr="009D32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9D32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synchronous_standby_names</w:t>
      </w:r>
      <w:proofErr w:type="spellEnd"/>
      <w:r w:rsidRPr="009D32C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9D32CE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'ANY 1 (</w:t>
      </w:r>
      <w:proofErr w:type="spellStart"/>
      <w:r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postgres_db_master</w:t>
      </w:r>
      <w:proofErr w:type="spellEnd"/>
      <w:r w:rsidRPr="009D32CE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, </w:t>
      </w:r>
      <w:proofErr w:type="spellStart"/>
      <w:r w:rsidRPr="00741684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walreceiver</w:t>
      </w:r>
      <w:proofErr w:type="spellEnd"/>
      <w:r w:rsidRPr="009D32CE">
        <w:rPr>
          <w:rFonts w:ascii="Consolas" w:eastAsia="Times New Roman" w:hAnsi="Consolas" w:cs="Times New Roman"/>
          <w:color w:val="B41414"/>
          <w:sz w:val="20"/>
          <w:szCs w:val="20"/>
          <w:lang w:val="en-US" w:eastAsia="ru-RU"/>
        </w:rPr>
        <w:t>)'</w:t>
      </w:r>
    </w:p>
    <w:p w14:paraId="15C1C7DB" w14:textId="77777777" w:rsidR="009D32CE" w:rsidRDefault="009D32CE" w:rsidP="00A83B2C">
      <w:pPr>
        <w:rPr>
          <w:lang w:val="en-US"/>
        </w:rPr>
      </w:pPr>
    </w:p>
    <w:p w14:paraId="3BC26AD5" w14:textId="4B132902" w:rsidR="008E31A0" w:rsidRDefault="008E31A0" w:rsidP="00A83B2C">
      <w:r>
        <w:t>И выполнил команду:</w:t>
      </w:r>
    </w:p>
    <w:p w14:paraId="11AC820A" w14:textId="46AD4C08" w:rsidR="008E31A0" w:rsidRDefault="008E31A0" w:rsidP="00A83B2C">
      <w:pPr>
        <w:rPr>
          <w:lang w:val="en-US"/>
        </w:rPr>
      </w:pPr>
      <w:r w:rsidRPr="008E31A0">
        <w:rPr>
          <w:lang w:val="en-US"/>
        </w:rPr>
        <w:t xml:space="preserve">select * from </w:t>
      </w:r>
      <w:proofErr w:type="spellStart"/>
      <w:r w:rsidRPr="008E31A0">
        <w:rPr>
          <w:lang w:val="en-US"/>
        </w:rPr>
        <w:t>pg_reload_</w:t>
      </w:r>
      <w:proofErr w:type="gramStart"/>
      <w:r w:rsidRPr="008E31A0">
        <w:rPr>
          <w:lang w:val="en-US"/>
        </w:rPr>
        <w:t>conf</w:t>
      </w:r>
      <w:proofErr w:type="spellEnd"/>
      <w:r w:rsidRPr="008E31A0">
        <w:rPr>
          <w:lang w:val="en-US"/>
        </w:rPr>
        <w:t>(</w:t>
      </w:r>
      <w:proofErr w:type="gramEnd"/>
      <w:r w:rsidRPr="008E31A0">
        <w:rPr>
          <w:lang w:val="en-US"/>
        </w:rPr>
        <w:t>);</w:t>
      </w:r>
    </w:p>
    <w:p w14:paraId="285AF782" w14:textId="77777777" w:rsidR="008E31A0" w:rsidRPr="008E31A0" w:rsidRDefault="008E31A0" w:rsidP="00A83B2C">
      <w:pPr>
        <w:rPr>
          <w:lang w:val="en-US"/>
        </w:rPr>
      </w:pPr>
    </w:p>
    <w:sectPr w:rsidR="008E31A0" w:rsidRPr="008E31A0" w:rsidSect="00855982"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7BEAC" w14:textId="77777777" w:rsidR="00173036" w:rsidRDefault="00173036" w:rsidP="00855982">
      <w:pPr>
        <w:spacing w:after="0" w:line="240" w:lineRule="auto"/>
      </w:pPr>
      <w:r>
        <w:separator/>
      </w:r>
    </w:p>
  </w:endnote>
  <w:endnote w:type="continuationSeparator" w:id="0">
    <w:p w14:paraId="376653B6" w14:textId="77777777" w:rsidR="00173036" w:rsidRDefault="0017303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0CF58" w14:textId="77777777" w:rsidR="00855982" w:rsidRDefault="00855982">
        <w:pPr>
          <w:pStyle w:val="a7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691FA2">
          <w:rPr>
            <w:noProof/>
            <w:lang w:bidi="ru-RU"/>
          </w:rPr>
          <w:t>1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2175C" w14:textId="77777777" w:rsidR="00173036" w:rsidRDefault="00173036" w:rsidP="00855982">
      <w:pPr>
        <w:spacing w:after="0" w:line="240" w:lineRule="auto"/>
      </w:pPr>
      <w:r>
        <w:separator/>
      </w:r>
    </w:p>
  </w:footnote>
  <w:footnote w:type="continuationSeparator" w:id="0">
    <w:p w14:paraId="4D9C52A3" w14:textId="77777777" w:rsidR="00173036" w:rsidRDefault="0017303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2FF543D"/>
    <w:multiLevelType w:val="hybridMultilevel"/>
    <w:tmpl w:val="043CB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513362">
    <w:abstractNumId w:val="14"/>
  </w:num>
  <w:num w:numId="2" w16cid:durableId="13483613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2868830">
    <w:abstractNumId w:val="14"/>
  </w:num>
  <w:num w:numId="4" w16cid:durableId="1627616341">
    <w:abstractNumId w:val="14"/>
  </w:num>
  <w:num w:numId="5" w16cid:durableId="775249391">
    <w:abstractNumId w:val="14"/>
  </w:num>
  <w:num w:numId="6" w16cid:durableId="1223102327">
    <w:abstractNumId w:val="14"/>
  </w:num>
  <w:num w:numId="7" w16cid:durableId="158932242">
    <w:abstractNumId w:val="14"/>
  </w:num>
  <w:num w:numId="8" w16cid:durableId="1583373416">
    <w:abstractNumId w:val="14"/>
  </w:num>
  <w:num w:numId="9" w16cid:durableId="853692299">
    <w:abstractNumId w:val="14"/>
  </w:num>
  <w:num w:numId="10" w16cid:durableId="443697279">
    <w:abstractNumId w:val="14"/>
  </w:num>
  <w:num w:numId="11" w16cid:durableId="485754473">
    <w:abstractNumId w:val="14"/>
  </w:num>
  <w:num w:numId="12" w16cid:durableId="268856639">
    <w:abstractNumId w:val="14"/>
  </w:num>
  <w:num w:numId="13" w16cid:durableId="739519638">
    <w:abstractNumId w:val="10"/>
  </w:num>
  <w:num w:numId="14" w16cid:durableId="1009867822">
    <w:abstractNumId w:val="18"/>
  </w:num>
  <w:num w:numId="15" w16cid:durableId="889729635">
    <w:abstractNumId w:val="11"/>
  </w:num>
  <w:num w:numId="16" w16cid:durableId="1352680425">
    <w:abstractNumId w:val="12"/>
  </w:num>
  <w:num w:numId="17" w16cid:durableId="1549410393">
    <w:abstractNumId w:val="9"/>
  </w:num>
  <w:num w:numId="18" w16cid:durableId="180749430">
    <w:abstractNumId w:val="7"/>
  </w:num>
  <w:num w:numId="19" w16cid:durableId="1317415153">
    <w:abstractNumId w:val="6"/>
  </w:num>
  <w:num w:numId="20" w16cid:durableId="1683238430">
    <w:abstractNumId w:val="5"/>
  </w:num>
  <w:num w:numId="21" w16cid:durableId="1591352134">
    <w:abstractNumId w:val="4"/>
  </w:num>
  <w:num w:numId="22" w16cid:durableId="1437677677">
    <w:abstractNumId w:val="8"/>
  </w:num>
  <w:num w:numId="23" w16cid:durableId="1769427816">
    <w:abstractNumId w:val="3"/>
  </w:num>
  <w:num w:numId="24" w16cid:durableId="1211116977">
    <w:abstractNumId w:val="2"/>
  </w:num>
  <w:num w:numId="25" w16cid:durableId="1113284622">
    <w:abstractNumId w:val="1"/>
  </w:num>
  <w:num w:numId="26" w16cid:durableId="1966278371">
    <w:abstractNumId w:val="0"/>
  </w:num>
  <w:num w:numId="27" w16cid:durableId="447236282">
    <w:abstractNumId w:val="13"/>
  </w:num>
  <w:num w:numId="28" w16cid:durableId="9646363">
    <w:abstractNumId w:val="15"/>
  </w:num>
  <w:num w:numId="29" w16cid:durableId="1260409065">
    <w:abstractNumId w:val="17"/>
  </w:num>
  <w:num w:numId="30" w16cid:durableId="15198107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99"/>
    <w:rsid w:val="00022426"/>
    <w:rsid w:val="00070911"/>
    <w:rsid w:val="00161E97"/>
    <w:rsid w:val="001637F2"/>
    <w:rsid w:val="00173036"/>
    <w:rsid w:val="0017717D"/>
    <w:rsid w:val="001D4362"/>
    <w:rsid w:val="001F70A5"/>
    <w:rsid w:val="0021568D"/>
    <w:rsid w:val="002450BF"/>
    <w:rsid w:val="00340CB2"/>
    <w:rsid w:val="00367481"/>
    <w:rsid w:val="00371AA3"/>
    <w:rsid w:val="003E0FDC"/>
    <w:rsid w:val="00437302"/>
    <w:rsid w:val="00473BE4"/>
    <w:rsid w:val="00500E7A"/>
    <w:rsid w:val="0053468F"/>
    <w:rsid w:val="00563A2C"/>
    <w:rsid w:val="005766ED"/>
    <w:rsid w:val="005872F8"/>
    <w:rsid w:val="005D3456"/>
    <w:rsid w:val="00666899"/>
    <w:rsid w:val="00683260"/>
    <w:rsid w:val="00683A8C"/>
    <w:rsid w:val="006916D0"/>
    <w:rsid w:val="00691FA2"/>
    <w:rsid w:val="006A2278"/>
    <w:rsid w:val="006B32AE"/>
    <w:rsid w:val="006E3A53"/>
    <w:rsid w:val="00736FF3"/>
    <w:rsid w:val="00741684"/>
    <w:rsid w:val="007833A7"/>
    <w:rsid w:val="007E538D"/>
    <w:rsid w:val="007F3EFF"/>
    <w:rsid w:val="00855982"/>
    <w:rsid w:val="00862FA3"/>
    <w:rsid w:val="00886B45"/>
    <w:rsid w:val="008B5C37"/>
    <w:rsid w:val="008E31A0"/>
    <w:rsid w:val="00946FE9"/>
    <w:rsid w:val="00994B4F"/>
    <w:rsid w:val="009D32CE"/>
    <w:rsid w:val="009D67FD"/>
    <w:rsid w:val="009E1457"/>
    <w:rsid w:val="009F2796"/>
    <w:rsid w:val="00A10484"/>
    <w:rsid w:val="00A15A77"/>
    <w:rsid w:val="00A316B0"/>
    <w:rsid w:val="00A34DE6"/>
    <w:rsid w:val="00A4040B"/>
    <w:rsid w:val="00A83B2C"/>
    <w:rsid w:val="00B062B6"/>
    <w:rsid w:val="00B91643"/>
    <w:rsid w:val="00BE115F"/>
    <w:rsid w:val="00C443E8"/>
    <w:rsid w:val="00C65E3C"/>
    <w:rsid w:val="00C82266"/>
    <w:rsid w:val="00CB5596"/>
    <w:rsid w:val="00CE1161"/>
    <w:rsid w:val="00CE75AA"/>
    <w:rsid w:val="00CF1241"/>
    <w:rsid w:val="00D14B91"/>
    <w:rsid w:val="00DB220E"/>
    <w:rsid w:val="00DF0FF7"/>
    <w:rsid w:val="00EA7D5A"/>
    <w:rsid w:val="00FA3D64"/>
    <w:rsid w:val="00FB05F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90ED"/>
  <w15:chartTrackingRefBased/>
  <w15:docId w15:val="{F2BE7041-20EF-429A-A2B3-09BDB823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B91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Заголовок Знак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5982"/>
  </w:style>
  <w:style w:type="character" w:customStyle="1" w:styleId="10">
    <w:name w:val="Заголовок 1 Знак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D4362"/>
    <w:rPr>
      <w:szCs w:val="20"/>
    </w:rPr>
  </w:style>
  <w:style w:type="paragraph" w:styleId="21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8">
    <w:name w:val="macro"/>
    <w:link w:val="af9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9">
    <w:name w:val="Текст макроса Знак"/>
    <w:basedOn w:val="a0"/>
    <w:link w:val="af8"/>
    <w:uiPriority w:val="99"/>
    <w:semiHidden/>
    <w:rsid w:val="001D4362"/>
    <w:rPr>
      <w:rFonts w:ascii="Consolas" w:hAnsi="Consolas"/>
      <w:szCs w:val="20"/>
    </w:rPr>
  </w:style>
  <w:style w:type="paragraph" w:styleId="afa">
    <w:name w:val="Plain Text"/>
    <w:basedOn w:val="a"/>
    <w:link w:val="afb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b">
    <w:name w:val="Текст Знак"/>
    <w:basedOn w:val="a0"/>
    <w:link w:val="afa"/>
    <w:uiPriority w:val="99"/>
    <w:semiHidden/>
    <w:rsid w:val="001D4362"/>
    <w:rPr>
      <w:rFonts w:ascii="Consolas" w:hAnsi="Consolas"/>
      <w:szCs w:val="21"/>
    </w:rPr>
  </w:style>
  <w:style w:type="paragraph" w:styleId="afc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d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e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0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1">
    <w:name w:val="Intense Quote"/>
    <w:basedOn w:val="a"/>
    <w:next w:val="a"/>
    <w:link w:val="aff2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2">
    <w:name w:val="Выделенная цитата Знак"/>
    <w:basedOn w:val="a0"/>
    <w:link w:val="aff1"/>
    <w:uiPriority w:val="30"/>
    <w:semiHidden/>
    <w:rsid w:val="00FD262C"/>
    <w:rPr>
      <w:i/>
      <w:iCs/>
      <w:color w:val="B35E06" w:themeColor="accent1" w:themeShade="BF"/>
    </w:rPr>
  </w:style>
  <w:style w:type="character" w:styleId="aff3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4">
    <w:name w:val="List Paragraph"/>
    <w:basedOn w:val="a"/>
    <w:uiPriority w:val="34"/>
    <w:unhideWhenUsed/>
    <w:qFormat/>
    <w:rsid w:val="0002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OtusTeam/highload/blob/master/homework/openapi.js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OtusTeam/highload/blob/master/homework/openapi.json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&#1064;&#1072;&#1073;&#1083;&#1086;&#1085;%20&#1086;&#1092;&#1086;&#1088;&#1084;&#1083;&#1077;&#1085;&#1080;&#1103;%20&#1086;&#1090;&#1095;&#1077;&#1090;&#1072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отчета (пустой).dotx</Template>
  <TotalTime>146</TotalTime>
  <Pages>7</Pages>
  <Words>778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Akhmed Apanasov</dc:creator>
  <cp:lastModifiedBy>Akhmed Apanasov</cp:lastModifiedBy>
  <cp:revision>44</cp:revision>
  <dcterms:created xsi:type="dcterms:W3CDTF">2023-10-10T20:44:00Z</dcterms:created>
  <dcterms:modified xsi:type="dcterms:W3CDTF">2023-10-12T19:14:00Z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