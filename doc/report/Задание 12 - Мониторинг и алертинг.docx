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E085" w14:textId="215FA0D4" w:rsidR="00A10484" w:rsidRDefault="00666899">
      <w:pPr>
        <w:pStyle w:val="a3"/>
      </w:pPr>
      <w:r>
        <w:t>Задание №</w:t>
      </w:r>
      <w:r w:rsidR="003B3B3A">
        <w:t>1</w:t>
      </w:r>
      <w:r w:rsidR="001F2D5A">
        <w:t>2</w:t>
      </w:r>
      <w:r>
        <w:t xml:space="preserve">: </w:t>
      </w:r>
      <w:r w:rsidR="001F2D5A">
        <w:t>Мониторинг и алертинг</w:t>
      </w:r>
    </w:p>
    <w:p w14:paraId="495E8BEB" w14:textId="4BDF82F8" w:rsidR="006B7607" w:rsidRDefault="006B7607" w:rsidP="006B7607">
      <w:pPr>
        <w:pStyle w:val="1"/>
      </w:pPr>
      <w:r>
        <w:t>Тестируемый сервис</w:t>
      </w:r>
    </w:p>
    <w:p w14:paraId="7B649595" w14:textId="555B0142" w:rsidR="006B7607" w:rsidRPr="00FF3983" w:rsidRDefault="006B7607" w:rsidP="006B7607">
      <w:r>
        <w:t xml:space="preserve">Для </w:t>
      </w:r>
      <w:r w:rsidR="00A81A91">
        <w:t>сбора технических метрик</w:t>
      </w:r>
      <w:r>
        <w:t xml:space="preserve"> был выбран сервис </w:t>
      </w:r>
      <w:r w:rsidR="001F2D5A">
        <w:t>диалогов</w:t>
      </w:r>
      <w:r>
        <w:t>.</w:t>
      </w:r>
    </w:p>
    <w:p w14:paraId="70CE1725" w14:textId="3707437A" w:rsidR="00855982" w:rsidRPr="003B3B3A" w:rsidRDefault="003B3B3A" w:rsidP="00855982">
      <w:pPr>
        <w:pStyle w:val="1"/>
        <w:rPr>
          <w:lang w:val="en-US"/>
        </w:rPr>
      </w:pPr>
      <w:r>
        <w:t>Конфигурация</w:t>
      </w:r>
      <w:r w:rsidRPr="00FF3983">
        <w:rPr>
          <w:lang w:val="en-US"/>
        </w:rPr>
        <w:t xml:space="preserve"> </w:t>
      </w:r>
      <w:r w:rsidR="00D66E47">
        <w:rPr>
          <w:lang w:val="en-US"/>
        </w:rPr>
        <w:t>Prometheus</w:t>
      </w:r>
      <w:r w:rsidRPr="00FF3983">
        <w:rPr>
          <w:lang w:val="en-US"/>
        </w:rPr>
        <w:t xml:space="preserve"> </w:t>
      </w:r>
    </w:p>
    <w:p w14:paraId="7868032B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569CD6"/>
          <w:sz w:val="20"/>
          <w:szCs w:val="20"/>
          <w:lang w:val="en-US" w:eastAsia="ru-RU"/>
        </w:rPr>
        <w:t>global:</w:t>
      </w:r>
    </w:p>
    <w:p w14:paraId="494E7D82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</w:t>
      </w:r>
      <w:r w:rsidRPr="00D66E47">
        <w:rPr>
          <w:rFonts w:ascii="Cascadia Mono" w:eastAsia="Times New Roman" w:hAnsi="Cascadia Mono" w:cs="Cascadia Mono"/>
          <w:color w:val="569CD6"/>
          <w:sz w:val="20"/>
          <w:szCs w:val="20"/>
          <w:lang w:val="en-US" w:eastAsia="ru-RU"/>
        </w:rPr>
        <w:t>scrape_interval:</w:t>
      </w: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   </w:t>
      </w:r>
      <w:r w:rsidRPr="00D66E47">
        <w:rPr>
          <w:rFonts w:ascii="Cascadia Mono" w:eastAsia="Times New Roman" w:hAnsi="Cascadia Mono" w:cs="Cascadia Mono"/>
          <w:color w:val="D69D85"/>
          <w:sz w:val="20"/>
          <w:szCs w:val="20"/>
          <w:lang w:val="en-US" w:eastAsia="ru-RU"/>
        </w:rPr>
        <w:t>3s</w:t>
      </w: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</w:t>
      </w:r>
      <w:r w:rsidRPr="00D66E47"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  <w:t># By default, scrape targets every 5 seconds.</w:t>
      </w:r>
    </w:p>
    <w:p w14:paraId="6331CBDA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</w:pPr>
    </w:p>
    <w:p w14:paraId="08664C0E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</w:t>
      </w:r>
      <w:r w:rsidRPr="00D66E47"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  <w:t># Attach these labels to any time series or alerts when communicating with</w:t>
      </w:r>
    </w:p>
    <w:p w14:paraId="5780711A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</w:t>
      </w:r>
      <w:r w:rsidRPr="00D66E47"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  <w:t># external systems (federation, remote storage, Alertmanager).</w:t>
      </w:r>
    </w:p>
    <w:p w14:paraId="757FDF3D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</w:t>
      </w:r>
      <w:r w:rsidRPr="00D66E47"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  <w:t># external_labels:</w:t>
      </w:r>
    </w:p>
    <w:p w14:paraId="45A41D79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</w:t>
      </w:r>
      <w:r w:rsidRPr="00D66E47"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  <w:t>#   monitor: 'nats-openrmf-server'</w:t>
      </w:r>
    </w:p>
    <w:p w14:paraId="440B7D9A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</w:pPr>
    </w:p>
    <w:p w14:paraId="07DE6433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  <w:t># A scrape configuration containing exactly one endpoint to scrape:</w:t>
      </w:r>
    </w:p>
    <w:p w14:paraId="79B6B78A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569CD6"/>
          <w:sz w:val="20"/>
          <w:szCs w:val="20"/>
          <w:lang w:val="en-US" w:eastAsia="ru-RU"/>
        </w:rPr>
        <w:t>scrape_configs:</w:t>
      </w:r>
    </w:p>
    <w:p w14:paraId="71AC201E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</w:t>
      </w:r>
      <w:r w:rsidRPr="00D66E47"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  <w:t># The job name is added as a label `job=&lt;job_name&gt;` to any timeseries scraped from this config.</w:t>
      </w:r>
    </w:p>
    <w:p w14:paraId="735909D1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- </w:t>
      </w:r>
      <w:r w:rsidRPr="00D66E47">
        <w:rPr>
          <w:rFonts w:ascii="Cascadia Mono" w:eastAsia="Times New Roman" w:hAnsi="Cascadia Mono" w:cs="Cascadia Mono"/>
          <w:color w:val="569CD6"/>
          <w:sz w:val="20"/>
          <w:szCs w:val="20"/>
          <w:lang w:val="en-US" w:eastAsia="ru-RU"/>
        </w:rPr>
        <w:t>job_name:</w:t>
      </w: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</w:t>
      </w:r>
      <w:r w:rsidRPr="00D66E47">
        <w:rPr>
          <w:rFonts w:ascii="Cascadia Mono" w:eastAsia="Times New Roman" w:hAnsi="Cascadia Mono" w:cs="Cascadia Mono"/>
          <w:color w:val="D69D85"/>
          <w:sz w:val="20"/>
          <w:szCs w:val="20"/>
          <w:lang w:val="en-US" w:eastAsia="ru-RU"/>
        </w:rPr>
        <w:t>'otus.api-read-prometheus'</w:t>
      </w:r>
    </w:p>
    <w:p w14:paraId="39DA9EEC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  </w:t>
      </w:r>
      <w:r w:rsidRPr="00D66E47">
        <w:rPr>
          <w:rFonts w:ascii="Cascadia Mono" w:eastAsia="Times New Roman" w:hAnsi="Cascadia Mono" w:cs="Cascadia Mono"/>
          <w:color w:val="569CD6"/>
          <w:sz w:val="20"/>
          <w:szCs w:val="20"/>
          <w:lang w:val="en-US" w:eastAsia="ru-RU"/>
        </w:rPr>
        <w:t>scheme:</w:t>
      </w: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</w:t>
      </w:r>
      <w:r w:rsidRPr="00D66E47">
        <w:rPr>
          <w:rFonts w:ascii="Cascadia Mono" w:eastAsia="Times New Roman" w:hAnsi="Cascadia Mono" w:cs="Cascadia Mono"/>
          <w:color w:val="D69D85"/>
          <w:sz w:val="20"/>
          <w:szCs w:val="20"/>
          <w:lang w:val="en-US" w:eastAsia="ru-RU"/>
        </w:rPr>
        <w:t>http</w:t>
      </w:r>
    </w:p>
    <w:p w14:paraId="130F914A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  </w:t>
      </w:r>
      <w:r w:rsidRPr="00D66E47">
        <w:rPr>
          <w:rFonts w:ascii="Cascadia Mono" w:eastAsia="Times New Roman" w:hAnsi="Cascadia Mono" w:cs="Cascadia Mono"/>
          <w:color w:val="569CD6"/>
          <w:sz w:val="20"/>
          <w:szCs w:val="20"/>
          <w:lang w:val="en-US" w:eastAsia="ru-RU"/>
        </w:rPr>
        <w:t>metrics_path:</w:t>
      </w: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</w:t>
      </w:r>
      <w:r w:rsidRPr="00D66E47">
        <w:rPr>
          <w:rFonts w:ascii="Cascadia Mono" w:eastAsia="Times New Roman" w:hAnsi="Cascadia Mono" w:cs="Cascadia Mono"/>
          <w:color w:val="D69D85"/>
          <w:sz w:val="20"/>
          <w:szCs w:val="20"/>
          <w:lang w:val="en-US" w:eastAsia="ru-RU"/>
        </w:rPr>
        <w:t>/metrics</w:t>
      </w:r>
    </w:p>
    <w:p w14:paraId="57457748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  </w:t>
      </w:r>
      <w:r w:rsidRPr="00D66E47"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  <w:t># metrics_path defaults to '/metrics'</w:t>
      </w:r>
    </w:p>
    <w:p w14:paraId="1EFDF63A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  </w:t>
      </w:r>
      <w:r w:rsidRPr="00D66E47">
        <w:rPr>
          <w:rFonts w:ascii="Cascadia Mono" w:eastAsia="Times New Roman" w:hAnsi="Cascadia Mono" w:cs="Cascadia Mono"/>
          <w:color w:val="569CD6"/>
          <w:sz w:val="20"/>
          <w:szCs w:val="20"/>
          <w:lang w:val="en-US" w:eastAsia="ru-RU"/>
        </w:rPr>
        <w:t>static_configs:</w:t>
      </w:r>
    </w:p>
    <w:p w14:paraId="0FDBC639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  </w:t>
      </w:r>
      <w:r w:rsidRPr="00D66E47"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  <w:t># replace the IP with your local IP for development</w:t>
      </w:r>
    </w:p>
    <w:p w14:paraId="7D502031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  </w:t>
      </w:r>
      <w:r w:rsidRPr="00D66E47">
        <w:rPr>
          <w:rFonts w:ascii="Cascadia Mono" w:eastAsia="Times New Roman" w:hAnsi="Cascadia Mono" w:cs="Cascadia Mono"/>
          <w:color w:val="57A64A"/>
          <w:sz w:val="20"/>
          <w:szCs w:val="20"/>
          <w:lang w:val="en-US" w:eastAsia="ru-RU"/>
        </w:rPr>
        <w:t># localhost is not it, as that is w/in the container :)</w:t>
      </w:r>
    </w:p>
    <w:p w14:paraId="05EFED71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  <w:t>    </w:t>
      </w: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- </w:t>
      </w:r>
      <w:r w:rsidRPr="00D66E47">
        <w:rPr>
          <w:rFonts w:ascii="Cascadia Mono" w:eastAsia="Times New Roman" w:hAnsi="Cascadia Mono" w:cs="Cascadia Mono"/>
          <w:color w:val="569CD6"/>
          <w:sz w:val="20"/>
          <w:szCs w:val="20"/>
          <w:lang w:eastAsia="ru-RU"/>
        </w:rPr>
        <w:t>targets:</w:t>
      </w:r>
    </w:p>
    <w:p w14:paraId="6074C26B" w14:textId="77777777" w:rsidR="00D66E47" w:rsidRPr="00D66E47" w:rsidRDefault="00D66E47" w:rsidP="00D66E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D66E47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    - </w:t>
      </w:r>
      <w:r w:rsidRPr="00D66E47">
        <w:rPr>
          <w:rFonts w:ascii="Cascadia Mono" w:eastAsia="Times New Roman" w:hAnsi="Cascadia Mono" w:cs="Cascadia Mono"/>
          <w:color w:val="D69D85"/>
          <w:sz w:val="20"/>
          <w:szCs w:val="20"/>
          <w:lang w:eastAsia="ru-RU"/>
        </w:rPr>
        <w:t>web_api_dialogs:80</w:t>
      </w:r>
    </w:p>
    <w:p w14:paraId="0B78BD4D" w14:textId="77777777" w:rsidR="003B3B3A" w:rsidRDefault="003B3B3A">
      <w:pPr>
        <w:rPr>
          <w:lang w:val="en-US"/>
        </w:rPr>
      </w:pPr>
    </w:p>
    <w:p w14:paraId="68234AF1" w14:textId="02ABAD4C" w:rsidR="000678FC" w:rsidRPr="000678FC" w:rsidRDefault="000678FC">
      <w:pPr>
        <w:rPr>
          <w:lang w:val="en-US"/>
        </w:rPr>
      </w:pPr>
      <w:r>
        <w:t xml:space="preserve">Дэшборд </w:t>
      </w:r>
      <w:r>
        <w:rPr>
          <w:lang w:val="en-US"/>
        </w:rPr>
        <w:t>Grafana</w:t>
      </w:r>
    </w:p>
    <w:p w14:paraId="796A2891" w14:textId="21DC373E" w:rsidR="003B3B3A" w:rsidRPr="00FF3983" w:rsidRDefault="000678FC">
      <w:r w:rsidRPr="000678FC">
        <w:drawing>
          <wp:inline distT="0" distB="0" distL="0" distR="0" wp14:anchorId="184013FA" wp14:editId="1BEF547C">
            <wp:extent cx="6286500" cy="3036570"/>
            <wp:effectExtent l="0" t="0" r="0" b="0"/>
            <wp:docPr id="65193717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717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3D2">
        <w:br w:type="page"/>
      </w:r>
    </w:p>
    <w:p w14:paraId="7A064A28" w14:textId="35EB12F6" w:rsidR="004133D2" w:rsidRPr="00873F9B" w:rsidRDefault="00873F9B" w:rsidP="004133D2">
      <w:pPr>
        <w:pStyle w:val="1"/>
        <w:rPr>
          <w:lang w:val="en-US"/>
        </w:rPr>
      </w:pPr>
      <w:r>
        <w:lastRenderedPageBreak/>
        <w:t>Мониторинг</w:t>
      </w:r>
      <w:r w:rsidRPr="00873F9B">
        <w:rPr>
          <w:lang w:val="en-US"/>
        </w:rPr>
        <w:t xml:space="preserve"> </w:t>
      </w:r>
      <w:r>
        <w:rPr>
          <w:lang w:val="en-US"/>
        </w:rPr>
        <w:t>Zabbix</w:t>
      </w:r>
    </w:p>
    <w:p w14:paraId="57DDEB4C" w14:textId="63966927" w:rsidR="00D77999" w:rsidRDefault="00672F0E" w:rsidP="00564621">
      <w:r w:rsidRPr="00672F0E">
        <w:drawing>
          <wp:inline distT="0" distB="0" distL="0" distR="0" wp14:anchorId="1C4CE94B" wp14:editId="081EEB5F">
            <wp:extent cx="6286500" cy="3032125"/>
            <wp:effectExtent l="0" t="0" r="0" b="0"/>
            <wp:docPr id="1720418102" name="Рисунок 1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18102" name="Рисунок 1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CD20" w14:textId="77777777" w:rsidR="00672F0E" w:rsidRDefault="00672F0E" w:rsidP="00564621"/>
    <w:p w14:paraId="4BAD6E0E" w14:textId="79C77A59" w:rsidR="00672F0E" w:rsidRDefault="00672F0E" w:rsidP="00564621">
      <w:r w:rsidRPr="00672F0E">
        <w:drawing>
          <wp:inline distT="0" distB="0" distL="0" distR="0" wp14:anchorId="74ADB438" wp14:editId="6A1FFD33">
            <wp:extent cx="6286500" cy="3011805"/>
            <wp:effectExtent l="0" t="0" r="0" b="0"/>
            <wp:docPr id="1245916691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16691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FFFF" w14:textId="77777777" w:rsidR="00672F0E" w:rsidRDefault="00672F0E" w:rsidP="00564621"/>
    <w:p w14:paraId="22D6D020" w14:textId="38A4F3A0" w:rsidR="00672F0E" w:rsidRDefault="00672F0E" w:rsidP="00564621">
      <w:r w:rsidRPr="00672F0E">
        <w:lastRenderedPageBreak/>
        <w:drawing>
          <wp:inline distT="0" distB="0" distL="0" distR="0" wp14:anchorId="2B23083C" wp14:editId="012740FA">
            <wp:extent cx="6286500" cy="3033395"/>
            <wp:effectExtent l="0" t="0" r="0" b="0"/>
            <wp:docPr id="1327044383" name="Рисунок 1" descr="Изображение выглядит как текст, снимок экрана, программное обеспечение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44383" name="Рисунок 1" descr="Изображение выглядит как текст, снимок экрана, программное обеспечение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6E47" w14:textId="77777777" w:rsidR="00585FAE" w:rsidRDefault="00585FAE" w:rsidP="00564621"/>
    <w:p w14:paraId="53366F72" w14:textId="4ADFEDBE" w:rsidR="00585FAE" w:rsidRPr="00564621" w:rsidRDefault="00585FAE" w:rsidP="00564621"/>
    <w:sectPr w:rsidR="00585FAE" w:rsidRPr="00564621" w:rsidSect="004B6572">
      <w:pgSz w:w="11907" w:h="16839" w:code="9"/>
      <w:pgMar w:top="1440" w:right="567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050A" w14:textId="77777777" w:rsidR="004B6572" w:rsidRDefault="004B6572" w:rsidP="00855982">
      <w:pPr>
        <w:spacing w:after="0" w:line="240" w:lineRule="auto"/>
      </w:pPr>
      <w:r>
        <w:separator/>
      </w:r>
    </w:p>
  </w:endnote>
  <w:endnote w:type="continuationSeparator" w:id="0">
    <w:p w14:paraId="5C88709A" w14:textId="77777777" w:rsidR="004B6572" w:rsidRDefault="004B657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A2C2E" w14:textId="77777777" w:rsidR="004B6572" w:rsidRDefault="004B6572" w:rsidP="00855982">
      <w:pPr>
        <w:spacing w:after="0" w:line="240" w:lineRule="auto"/>
      </w:pPr>
      <w:r>
        <w:separator/>
      </w:r>
    </w:p>
  </w:footnote>
  <w:footnote w:type="continuationSeparator" w:id="0">
    <w:p w14:paraId="4B402FD5" w14:textId="77777777" w:rsidR="004B6572" w:rsidRDefault="004B657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602E69"/>
    <w:multiLevelType w:val="hybridMultilevel"/>
    <w:tmpl w:val="795A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FF543D"/>
    <w:multiLevelType w:val="hybridMultilevel"/>
    <w:tmpl w:val="043CB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513362">
    <w:abstractNumId w:val="14"/>
  </w:num>
  <w:num w:numId="2" w16cid:durableId="13483613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2868830">
    <w:abstractNumId w:val="14"/>
  </w:num>
  <w:num w:numId="4" w16cid:durableId="1627616341">
    <w:abstractNumId w:val="14"/>
  </w:num>
  <w:num w:numId="5" w16cid:durableId="775249391">
    <w:abstractNumId w:val="14"/>
  </w:num>
  <w:num w:numId="6" w16cid:durableId="1223102327">
    <w:abstractNumId w:val="14"/>
  </w:num>
  <w:num w:numId="7" w16cid:durableId="158932242">
    <w:abstractNumId w:val="14"/>
  </w:num>
  <w:num w:numId="8" w16cid:durableId="1583373416">
    <w:abstractNumId w:val="14"/>
  </w:num>
  <w:num w:numId="9" w16cid:durableId="853692299">
    <w:abstractNumId w:val="14"/>
  </w:num>
  <w:num w:numId="10" w16cid:durableId="443697279">
    <w:abstractNumId w:val="14"/>
  </w:num>
  <w:num w:numId="11" w16cid:durableId="485754473">
    <w:abstractNumId w:val="14"/>
  </w:num>
  <w:num w:numId="12" w16cid:durableId="268856639">
    <w:abstractNumId w:val="14"/>
  </w:num>
  <w:num w:numId="13" w16cid:durableId="739519638">
    <w:abstractNumId w:val="10"/>
  </w:num>
  <w:num w:numId="14" w16cid:durableId="1009867822">
    <w:abstractNumId w:val="19"/>
  </w:num>
  <w:num w:numId="15" w16cid:durableId="889729635">
    <w:abstractNumId w:val="11"/>
  </w:num>
  <w:num w:numId="16" w16cid:durableId="1352680425">
    <w:abstractNumId w:val="12"/>
  </w:num>
  <w:num w:numId="17" w16cid:durableId="1549410393">
    <w:abstractNumId w:val="9"/>
  </w:num>
  <w:num w:numId="18" w16cid:durableId="180749430">
    <w:abstractNumId w:val="7"/>
  </w:num>
  <w:num w:numId="19" w16cid:durableId="1317415153">
    <w:abstractNumId w:val="6"/>
  </w:num>
  <w:num w:numId="20" w16cid:durableId="1683238430">
    <w:abstractNumId w:val="5"/>
  </w:num>
  <w:num w:numId="21" w16cid:durableId="1591352134">
    <w:abstractNumId w:val="4"/>
  </w:num>
  <w:num w:numId="22" w16cid:durableId="1437677677">
    <w:abstractNumId w:val="8"/>
  </w:num>
  <w:num w:numId="23" w16cid:durableId="1769427816">
    <w:abstractNumId w:val="3"/>
  </w:num>
  <w:num w:numId="24" w16cid:durableId="1211116977">
    <w:abstractNumId w:val="2"/>
  </w:num>
  <w:num w:numId="25" w16cid:durableId="1113284622">
    <w:abstractNumId w:val="1"/>
  </w:num>
  <w:num w:numId="26" w16cid:durableId="1966278371">
    <w:abstractNumId w:val="0"/>
  </w:num>
  <w:num w:numId="27" w16cid:durableId="447236282">
    <w:abstractNumId w:val="13"/>
  </w:num>
  <w:num w:numId="28" w16cid:durableId="9646363">
    <w:abstractNumId w:val="16"/>
  </w:num>
  <w:num w:numId="29" w16cid:durableId="1260409065">
    <w:abstractNumId w:val="18"/>
  </w:num>
  <w:num w:numId="30" w16cid:durableId="1519810768">
    <w:abstractNumId w:val="17"/>
  </w:num>
  <w:num w:numId="31" w16cid:durableId="2896764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99"/>
    <w:rsid w:val="00022426"/>
    <w:rsid w:val="000678FC"/>
    <w:rsid w:val="00070911"/>
    <w:rsid w:val="000B133A"/>
    <w:rsid w:val="00161E97"/>
    <w:rsid w:val="001637F2"/>
    <w:rsid w:val="00173036"/>
    <w:rsid w:val="0017717D"/>
    <w:rsid w:val="001D4362"/>
    <w:rsid w:val="001F2D5A"/>
    <w:rsid w:val="001F70A5"/>
    <w:rsid w:val="0021568D"/>
    <w:rsid w:val="002450BF"/>
    <w:rsid w:val="002D16DC"/>
    <w:rsid w:val="00340CB2"/>
    <w:rsid w:val="00367481"/>
    <w:rsid w:val="00371AA3"/>
    <w:rsid w:val="003766EF"/>
    <w:rsid w:val="00393D3D"/>
    <w:rsid w:val="003B3B3A"/>
    <w:rsid w:val="003E0FDC"/>
    <w:rsid w:val="004114BF"/>
    <w:rsid w:val="004133D2"/>
    <w:rsid w:val="00437302"/>
    <w:rsid w:val="00473BE4"/>
    <w:rsid w:val="004925F6"/>
    <w:rsid w:val="004B6572"/>
    <w:rsid w:val="00500E7A"/>
    <w:rsid w:val="0053468F"/>
    <w:rsid w:val="00563A2C"/>
    <w:rsid w:val="00564621"/>
    <w:rsid w:val="005766ED"/>
    <w:rsid w:val="00585FAE"/>
    <w:rsid w:val="005872F8"/>
    <w:rsid w:val="005D3456"/>
    <w:rsid w:val="00602D1B"/>
    <w:rsid w:val="00666899"/>
    <w:rsid w:val="00672F0E"/>
    <w:rsid w:val="00683260"/>
    <w:rsid w:val="00683A8C"/>
    <w:rsid w:val="006916D0"/>
    <w:rsid w:val="00691FA2"/>
    <w:rsid w:val="006A2278"/>
    <w:rsid w:val="006B32AE"/>
    <w:rsid w:val="006B7607"/>
    <w:rsid w:val="006E3A53"/>
    <w:rsid w:val="00736FF3"/>
    <w:rsid w:val="00741684"/>
    <w:rsid w:val="0077323E"/>
    <w:rsid w:val="007833A7"/>
    <w:rsid w:val="007A1E00"/>
    <w:rsid w:val="007E538D"/>
    <w:rsid w:val="007F3EFF"/>
    <w:rsid w:val="00855982"/>
    <w:rsid w:val="00862FA3"/>
    <w:rsid w:val="00873F9B"/>
    <w:rsid w:val="00886B45"/>
    <w:rsid w:val="008B5C37"/>
    <w:rsid w:val="008E31A0"/>
    <w:rsid w:val="00934EBC"/>
    <w:rsid w:val="009369B4"/>
    <w:rsid w:val="00946FE9"/>
    <w:rsid w:val="00994B4F"/>
    <w:rsid w:val="009D32CE"/>
    <w:rsid w:val="009D67FD"/>
    <w:rsid w:val="009E1457"/>
    <w:rsid w:val="009F2796"/>
    <w:rsid w:val="00A01459"/>
    <w:rsid w:val="00A10484"/>
    <w:rsid w:val="00A15A77"/>
    <w:rsid w:val="00A316B0"/>
    <w:rsid w:val="00A34DE6"/>
    <w:rsid w:val="00A4040B"/>
    <w:rsid w:val="00A81A91"/>
    <w:rsid w:val="00A83B2C"/>
    <w:rsid w:val="00B062B6"/>
    <w:rsid w:val="00B52986"/>
    <w:rsid w:val="00B624F6"/>
    <w:rsid w:val="00B6688D"/>
    <w:rsid w:val="00B91643"/>
    <w:rsid w:val="00BE115F"/>
    <w:rsid w:val="00C443E8"/>
    <w:rsid w:val="00C65E3C"/>
    <w:rsid w:val="00C82266"/>
    <w:rsid w:val="00CB5596"/>
    <w:rsid w:val="00CC0BE0"/>
    <w:rsid w:val="00CE1161"/>
    <w:rsid w:val="00CE75AA"/>
    <w:rsid w:val="00CF1241"/>
    <w:rsid w:val="00CF497A"/>
    <w:rsid w:val="00D14B91"/>
    <w:rsid w:val="00D66E47"/>
    <w:rsid w:val="00D77999"/>
    <w:rsid w:val="00DB220E"/>
    <w:rsid w:val="00DF0FF7"/>
    <w:rsid w:val="00DF4B58"/>
    <w:rsid w:val="00E843E8"/>
    <w:rsid w:val="00EA7D5A"/>
    <w:rsid w:val="00FA3D64"/>
    <w:rsid w:val="00FB05F1"/>
    <w:rsid w:val="00FD262C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90ED"/>
  <w15:chartTrackingRefBased/>
  <w15:docId w15:val="{F2BE7041-20EF-429A-A2B3-09BDB823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23E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Заголовок Знак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5982"/>
  </w:style>
  <w:style w:type="character" w:customStyle="1" w:styleId="10">
    <w:name w:val="Заголовок 1 Знак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D4362"/>
    <w:rPr>
      <w:szCs w:val="20"/>
    </w:rPr>
  </w:style>
  <w:style w:type="paragraph" w:styleId="21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Текст макроса Знак"/>
    <w:basedOn w:val="a0"/>
    <w:link w:val="af8"/>
    <w:uiPriority w:val="99"/>
    <w:semiHidden/>
    <w:rsid w:val="001D4362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b">
    <w:name w:val="Текст Знак"/>
    <w:basedOn w:val="a0"/>
    <w:link w:val="afa"/>
    <w:uiPriority w:val="99"/>
    <w:semiHidden/>
    <w:rsid w:val="001D4362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d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e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f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0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1">
    <w:name w:val="Intense Quote"/>
    <w:basedOn w:val="a"/>
    <w:next w:val="a"/>
    <w:link w:val="aff2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2">
    <w:name w:val="Выделенная цитата Знак"/>
    <w:basedOn w:val="a0"/>
    <w:link w:val="aff1"/>
    <w:uiPriority w:val="30"/>
    <w:semiHidden/>
    <w:rsid w:val="00FD262C"/>
    <w:rPr>
      <w:i/>
      <w:iCs/>
      <w:color w:val="B35E06" w:themeColor="accent1" w:themeShade="BF"/>
    </w:rPr>
  </w:style>
  <w:style w:type="character" w:styleId="aff3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4">
    <w:name w:val="List Paragraph"/>
    <w:basedOn w:val="a"/>
    <w:uiPriority w:val="34"/>
    <w:unhideWhenUsed/>
    <w:qFormat/>
    <w:rsid w:val="00022426"/>
    <w:pPr>
      <w:ind w:left="720"/>
      <w:contextualSpacing/>
    </w:pPr>
  </w:style>
  <w:style w:type="character" w:styleId="aff5">
    <w:name w:val="Unresolved Mention"/>
    <w:basedOn w:val="a0"/>
    <w:uiPriority w:val="99"/>
    <w:semiHidden/>
    <w:unhideWhenUsed/>
    <w:rsid w:val="00E84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&#1064;&#1072;&#1073;&#1083;&#1086;&#1085;%20&#1086;&#1092;&#1086;&#1088;&#1084;&#1083;&#1077;&#1085;&#1080;&#1103;%20&#1086;&#1090;&#1095;&#1077;&#1090;&#1072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отчета (пустой).dotx</Template>
  <TotalTime>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Akhmed Apanasov</dc:creator>
  <cp:lastModifiedBy>Akhmed Apanasov</cp:lastModifiedBy>
  <cp:revision>13</cp:revision>
  <dcterms:created xsi:type="dcterms:W3CDTF">2024-02-07T19:13:00Z</dcterms:created>
  <dcterms:modified xsi:type="dcterms:W3CDTF">2024-02-07T19:22:00Z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